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-1,2,-3</m:t>
            </m:r>
          </m:e>
        </m:d>
      </m:oMath>
      <w:proofErr w:type="gramStart"/>
      <w:r w:rsidR="00E56705">
        <w:t xml:space="preserve">, </w:t>
      </w:r>
      <w:proofErr w:type="gramEnd"/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-4,-2,-1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1,1,2</m:t>
            </m:r>
          </m:e>
        </m:d>
      </m:oMath>
    </w:p>
    <w:p w:rsid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2D56F3" w:rsidRPr="002D56F3" w:rsidRDefault="00BD7D86" w:rsidP="002D56F3">
      <w:pPr>
        <w:rPr>
          <w:lang w:bidi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AB</m:t>
            </m:r>
          </m:e>
        </m:acc>
        <m:r>
          <w:rPr>
            <w:rFonts w:ascii="Cambria Math" w:hAnsi="Cambria Math"/>
            <w:highlight w:val="yellow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-3,-4,2</m:t>
            </m:r>
          </m:e>
        </m:d>
      </m:oMath>
      <w:r w:rsidR="002D56F3" w:rsidRPr="00264013">
        <w:rPr>
          <w:highlight w:val="yellow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AC</m:t>
            </m:r>
          </m:e>
        </m:acc>
        <m:r>
          <w:rPr>
            <w:rFonts w:ascii="Cambria Math" w:hAnsi="Cambria Math"/>
            <w:highlight w:val="yellow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2,-1,5</m:t>
            </m:r>
          </m:e>
        </m:d>
      </m:oMath>
      <w:r w:rsidR="002D56F3" w:rsidRPr="00264013">
        <w:rPr>
          <w:highlight w:val="yellow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BC</m:t>
            </m:r>
          </m:e>
        </m:acc>
        <m:r>
          <w:rPr>
            <w:rFonts w:ascii="Cambria Math" w:hAnsi="Cambria Math"/>
            <w:highlight w:val="yellow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5,3</m:t>
            </m:r>
            <m:r>
              <w:rPr>
                <w:rFonts w:ascii="Cambria Math" w:hAnsi="Cambria Math"/>
                <w:highlight w:val="yellow"/>
              </w:rPr>
              <m:t>,3</m:t>
            </m:r>
          </m:e>
        </m:d>
      </m:oMath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EA3AD5" w:rsidRPr="00EA3AD5" w:rsidRDefault="00BD7D86" w:rsidP="00BE31D2">
      <w:pPr>
        <w:rPr>
          <w:rFonts w:cstheme="minorBidi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AB</m:t>
              </m:r>
            </m:e>
          </m:acc>
          <m:r>
            <w:rPr>
              <w:rFonts w:ascii="Cambria Math" w:hAnsi="Cambria Math"/>
              <w:highlight w:val="yellow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AC</m:t>
              </m:r>
            </m:e>
          </m:acc>
          <m:r>
            <w:rPr>
              <w:rFonts w:ascii="Cambria Math" w:hAnsi="Cambria Math"/>
              <w:highlight w:val="yellow"/>
            </w:rPr>
            <m:t>=8</m:t>
          </m:r>
        </m:oMath>
      </m:oMathPara>
    </w:p>
    <w:p w:rsidR="00BE31D2" w:rsidRDefault="00BD7D86" w:rsidP="00BE31D2">
      <w:pPr>
        <w:rPr>
          <w:lang w:bidi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29⋅30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2D56F3" w:rsidRDefault="002D56F3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2D56F3" w:rsidRPr="002D56F3" w:rsidRDefault="00BD7D86" w:rsidP="00BE31D2">
      <w:pPr>
        <w:rPr>
          <w:highlight w:val="yellow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AB</m:t>
              </m:r>
            </m:e>
          </m:acc>
          <m:r>
            <w:rPr>
              <w:rFonts w:ascii="Cambria Math" w:hAnsi="Cambria Math"/>
              <w:highlight w:val="yellow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AC</m:t>
              </m:r>
            </m:e>
          </m:acc>
          <m:r>
            <w:rPr>
              <w:rFonts w:ascii="Cambria Math" w:hAnsi="Cambria Math"/>
              <w:highlight w:val="yellow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-18,19</m:t>
              </m:r>
              <m:r>
                <w:rPr>
                  <w:rFonts w:ascii="Cambria Math" w:hAnsi="Cambria Math"/>
                  <w:highlight w:val="yellow"/>
                </w:rPr>
                <m:t>,11</m:t>
              </m:r>
            </m:e>
          </m:d>
        </m:oMath>
      </m:oMathPara>
    </w:p>
    <w:p w:rsidR="002D56F3" w:rsidRDefault="00BD7D86" w:rsidP="002D56F3">
      <w:pP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AB</m:t>
              </m:r>
            </m:e>
          </m:acc>
          <m:r>
            <w:rPr>
              <w:rFonts w:ascii="Cambria Math" w:hAnsi="Cambria Math"/>
              <w:highlight w:val="yellow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BC</m:t>
              </m:r>
            </m:e>
          </m:acc>
          <m:r>
            <w:rPr>
              <w:rFonts w:ascii="Cambria Math" w:hAnsi="Cambria Math"/>
              <w:highlight w:val="yellow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-18,19,11</m:t>
              </m:r>
            </m:e>
          </m:d>
        </m:oMath>
      </m:oMathPara>
    </w:p>
    <w:p w:rsidR="002D56F3" w:rsidRPr="002D56F3" w:rsidRDefault="002D56F3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694"/>
      </w:tblGrid>
      <w:tr w:rsidR="009E232E" w:rsidTr="00E56705">
        <w:tc>
          <w:tcPr>
            <w:tcW w:w="3652" w:type="dxa"/>
          </w:tcPr>
          <w:p w:rsidR="009E232E" w:rsidRDefault="00CE7F54" w:rsidP="004C6AE1">
            <w:r>
              <w:rPr>
                <w:noProof/>
                <w:lang w:eastAsia="fr-FR"/>
              </w:rPr>
              <w:drawing>
                <wp:inline distT="0" distB="0" distL="0" distR="0">
                  <wp:extent cx="2101932" cy="152117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183" cy="152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DA6248" w:rsidRDefault="001F4721" w:rsidP="004C6AE1">
      <w:pPr>
        <w:pStyle w:val="Titre2"/>
        <w:numPr>
          <w:ilvl w:val="0"/>
          <w:numId w:val="0"/>
        </w:numPr>
      </w:pPr>
      <w:r>
        <w:t>Statique plane</w:t>
      </w:r>
      <w:bookmarkStart w:id="0" w:name="_GoBack"/>
      <w:bookmarkEnd w:id="0"/>
    </w:p>
    <w:p w:rsidR="00E56705" w:rsidRDefault="00CE7F54" w:rsidP="001F4721">
      <w:r>
        <w:rPr>
          <w:noProof/>
          <w:lang w:eastAsia="fr-FR"/>
        </w:rPr>
        <w:lastRenderedPageBreak/>
        <w:drawing>
          <wp:inline distT="0" distB="0" distL="0" distR="0">
            <wp:extent cx="6480810" cy="2671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6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05" w:rsidRDefault="00E56705" w:rsidP="001F4721"/>
    <w:sectPr w:rsidR="00E56705" w:rsidSect="007442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FC5" w:rsidRPr="00DC02BB" w:rsidRDefault="005D6FC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5D6FC5" w:rsidRPr="00DC02BB" w:rsidRDefault="005D6FC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B279B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F0E78">
      <w:rPr>
        <w:sz w:val="16"/>
        <w:szCs w:val="16"/>
      </w:rPr>
      <w:fldChar w:fldCharType="begin"/>
    </w:r>
    <w:r w:rsidRPr="00DF0E78">
      <w:rPr>
        <w:sz w:val="16"/>
        <w:szCs w:val="16"/>
      </w:rPr>
      <w:instrText xml:space="preserve"> FILENAME  \* MERGEFORMAT </w:instrText>
    </w:r>
    <w:r w:rsidRPr="00DF0E78">
      <w:rPr>
        <w:sz w:val="16"/>
        <w:szCs w:val="16"/>
      </w:rPr>
      <w:fldChar w:fldCharType="separate"/>
    </w:r>
    <w:r w:rsidR="00D61DFB" w:rsidRPr="00D61DFB">
      <w:rPr>
        <w:rFonts w:eastAsiaTheme="minorHAnsi" w:cs="Calibri"/>
        <w:noProof/>
        <w:sz w:val="16"/>
        <w:szCs w:val="16"/>
      </w:rPr>
      <w:t>03_CIN</w:t>
    </w:r>
    <w:r w:rsidR="00D61DFB">
      <w:rPr>
        <w:noProof/>
        <w:sz w:val="16"/>
        <w:szCs w:val="16"/>
      </w:rPr>
      <w:t>_01_Bases_Applications_02.docx</w:t>
    </w:r>
    <w:r w:rsidRPr="00DF0E78">
      <w:rPr>
        <w:noProof/>
        <w:sz w:val="16"/>
        <w:szCs w:val="16"/>
      </w:rPr>
      <w:fldChar w:fldCharType="end"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23817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23817" w:rsidRPr="00FF5990">
      <w:rPr>
        <w:rFonts w:eastAsiaTheme="minorHAnsi" w:cs="Calibri"/>
        <w:b/>
        <w:sz w:val="16"/>
        <w:szCs w:val="16"/>
      </w:rPr>
      <w:fldChar w:fldCharType="separate"/>
    </w:r>
    <w:r w:rsidR="00BD7D86">
      <w:rPr>
        <w:rFonts w:eastAsiaTheme="minorHAnsi" w:cs="Calibri"/>
        <w:b/>
        <w:noProof/>
        <w:sz w:val="16"/>
        <w:szCs w:val="16"/>
      </w:rPr>
      <w:t>2</w:t>
    </w:r>
    <w:r w:rsidR="00D23817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BD7D86" w:rsidRPr="00BD7D86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FC5" w:rsidRPr="00DC02BB" w:rsidRDefault="005D6FC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5D6FC5" w:rsidRPr="00DC02BB" w:rsidRDefault="005D6FC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BD7D86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BD7D86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62"/>
        <o:r id="V:Rule32" type="connector" idref="#AutoShape 154"/>
        <o:r id="V:Rule33" type="connector" idref="#AutoShape 136"/>
        <o:r id="V:Rule34" type="connector" idref="#AutoShape 146"/>
        <o:r id="V:Rule35" type="connector" idref="#AutoShape 161"/>
        <o:r id="V:Rule36" type="connector" idref="#AutoShape 137"/>
        <o:r id="V:Rule37" type="connector" idref="#AutoShape 142"/>
        <o:r id="V:Rule38" type="connector" idref="#AutoShape 139"/>
        <o:r id="V:Rule39" type="connector" idref="#AutoShape 157"/>
        <o:r id="V:Rule40" type="connector" idref="#AutoShape 153"/>
        <o:r id="V:Rule41" type="connector" idref="#AutoShape 135"/>
        <o:r id="V:Rule42" type="connector" idref="#AutoShape 155"/>
        <o:r id="V:Rule43" type="connector" idref="#AutoShape 147"/>
        <o:r id="V:Rule44" type="connector" idref="#AutoShape 145"/>
        <o:r id="V:Rule45" type="connector" idref="#AutoShape 151"/>
        <o:r id="V:Rule46" type="connector" idref="#AutoShape 159"/>
        <o:r id="V:Rule47" type="connector" idref="#AutoShape 144"/>
        <o:r id="V:Rule48" type="connector" idref="#AutoShape 132"/>
        <o:r id="V:Rule49" type="connector" idref="#AutoShape 158"/>
        <o:r id="V:Rule50" type="connector" idref="#AutoShape 156"/>
        <o:r id="V:Rule51" type="connector" idref="#AutoShape 148"/>
        <o:r id="V:Rule52" type="connector" idref="#AutoShape 160"/>
        <o:r id="V:Rule53" type="connector" idref="#AutoShape 140"/>
        <o:r id="V:Rule54" type="connector" idref="#AutoShape 134"/>
        <o:r id="V:Rule55" type="connector" idref="#AutoShape 152"/>
        <o:r id="V:Rule56" type="connector" idref="#AutoShape 150"/>
        <o:r id="V:Rule57" type="connector" idref="#AutoShape 141"/>
        <o:r id="V:Rule58" type="connector" idref="#AutoShape 143"/>
        <o:r id="V:Rule59" type="connector" idref="#AutoShape 149"/>
        <o:r id="V:Rule60" type="connector" idref="#AutoShape 13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2076"/>
    <w:rsid w:val="001D4657"/>
    <w:rsid w:val="001D5C47"/>
    <w:rsid w:val="001E318F"/>
    <w:rsid w:val="001F4721"/>
    <w:rsid w:val="00211769"/>
    <w:rsid w:val="00234DE6"/>
    <w:rsid w:val="002413D7"/>
    <w:rsid w:val="00245203"/>
    <w:rsid w:val="00252522"/>
    <w:rsid w:val="00264013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D56F3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0DF6"/>
    <w:rsid w:val="005B3B2E"/>
    <w:rsid w:val="005D6FC5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A7BDA"/>
    <w:rsid w:val="00BB41A2"/>
    <w:rsid w:val="00BC1693"/>
    <w:rsid w:val="00BD3696"/>
    <w:rsid w:val="00BD528B"/>
    <w:rsid w:val="00BD5E3D"/>
    <w:rsid w:val="00BD7D86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E7F54"/>
    <w:rsid w:val="00CF6DDA"/>
    <w:rsid w:val="00D23817"/>
    <w:rsid w:val="00D30874"/>
    <w:rsid w:val="00D31BE3"/>
    <w:rsid w:val="00D4057E"/>
    <w:rsid w:val="00D454BA"/>
    <w:rsid w:val="00D45E3E"/>
    <w:rsid w:val="00D51902"/>
    <w:rsid w:val="00D61DFB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3AD5"/>
    <w:rsid w:val="00EA4D45"/>
    <w:rsid w:val="00EB5FE0"/>
    <w:rsid w:val="00EC6A02"/>
    <w:rsid w:val="00EE3316"/>
    <w:rsid w:val="00EE5BBF"/>
    <w:rsid w:val="00EE6181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25D93-CB77-4D8A-9A4A-99DEC019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376</TotalTime>
  <Pages>2</Pages>
  <Words>139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56</cp:revision>
  <cp:lastPrinted>2014-09-08T20:46:00Z</cp:lastPrinted>
  <dcterms:created xsi:type="dcterms:W3CDTF">2013-09-01T12:24:00Z</dcterms:created>
  <dcterms:modified xsi:type="dcterms:W3CDTF">2014-10-09T10:46:00Z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