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1D6E17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  <w:r w:rsidR="001D6E17">
        <w:rPr>
          <w:sz w:val="24"/>
        </w:rPr>
        <w:t xml:space="preserve"> </w:t>
      </w:r>
    </w:p>
    <w:p w:rsidR="00FF5990" w:rsidRPr="0097138A" w:rsidRDefault="001D6E17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D’après Guide de Mécanique – Jean-Louis Fanchon - Nathan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0,2-,3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1,-2,-1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1,-1,2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vecteurs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4C6AE1"/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scalaire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BE31D2" w:rsidRDefault="00BE31D2" w:rsidP="00BE31D2">
      <w:pPr>
        <w:rPr>
          <w:lang w:bidi="en-US"/>
        </w:rPr>
      </w:pPr>
    </w:p>
    <w:p w:rsidR="00BE31D2" w:rsidRP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vectoriel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Calculer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6074"/>
      </w:tblGrid>
      <w:tr w:rsidR="009E232E" w:rsidTr="00E56705">
        <w:tc>
          <w:tcPr>
            <w:tcW w:w="3652" w:type="dxa"/>
          </w:tcPr>
          <w:p w:rsidR="009E232E" w:rsidRDefault="00804974" w:rsidP="004C6AE1">
            <w:r>
              <w:rPr>
                <w:noProof/>
                <w:lang w:eastAsia="fr-FR"/>
              </w:rPr>
              <w:drawing>
                <wp:inline distT="0" distB="0" distL="0" distR="0">
                  <wp:extent cx="2624447" cy="162766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536" cy="1628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1D6E17" w:rsidRDefault="001D6E17" w:rsidP="001D6E17">
      <w:pPr>
        <w:pStyle w:val="Titre2"/>
        <w:numPr>
          <w:ilvl w:val="0"/>
          <w:numId w:val="0"/>
        </w:numPr>
      </w:pPr>
      <w:r>
        <w:t>Dynamique</w:t>
      </w:r>
    </w:p>
    <w:p w:rsidR="00804974" w:rsidRDefault="00804974" w:rsidP="004C6AE1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269"/>
      </w:tblGrid>
      <w:tr w:rsidR="001D6E17" w:rsidTr="00827C95">
        <w:tc>
          <w:tcPr>
            <w:tcW w:w="4077" w:type="dxa"/>
            <w:vAlign w:val="center"/>
          </w:tcPr>
          <w:p w:rsidR="001D6E17" w:rsidRDefault="00473C2A" w:rsidP="007B6BE8">
            <w:pPr>
              <w:jc w:val="center"/>
            </w:pPr>
            <w:r w:rsidRPr="00473C2A">
              <w:drawing>
                <wp:inline distT="0" distB="0" distL="0" distR="0" wp14:anchorId="37DDB451" wp14:editId="7C902353">
                  <wp:extent cx="2085212" cy="1574358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693" cy="157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9" w:type="dxa"/>
          </w:tcPr>
          <w:p w:rsidR="001D6E17" w:rsidRDefault="00473C2A" w:rsidP="00827C95">
            <w:r>
              <w:t xml:space="preserve">Le couple de démarrage à vide d’une perceuse est égal à 0,1 Nm. La vitesse de rotation atteinte est de 3 000 tr/min, le moment d’inertie des parties tournantes ramenées au mandrin est de </w:t>
            </w:r>
            <m:oMath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kg</m:t>
              </m:r>
            </m:oMath>
            <w:r>
              <w:t>.</w:t>
            </w:r>
          </w:p>
          <w:p w:rsidR="00827C95" w:rsidRDefault="00827C95" w:rsidP="00827C95"/>
          <w:p w:rsidR="00827C95" w:rsidRDefault="00827C95" w:rsidP="00827C95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l’accélération angulaire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</w:t>
            </w:r>
            <w:r w:rsidR="00473C2A">
              <w:t xml:space="preserve">du mouvement </w:t>
            </w:r>
            <w:r>
              <w:t xml:space="preserve">si celle-ci est supposée constante. </w:t>
            </w:r>
          </w:p>
          <w:p w:rsidR="00827C95" w:rsidRDefault="00827C95" w:rsidP="00827C95">
            <w:pPr>
              <w:rPr>
                <w:lang w:bidi="en-US"/>
              </w:rPr>
            </w:pPr>
          </w:p>
          <w:p w:rsidR="00827C95" w:rsidRDefault="00827C95" w:rsidP="00473C2A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="00473C2A">
              <w:t>Combien de tours faut-il au foret pour atteindre la vitesse de 3000 tr/min. Combien de temps faut-il pour y parvenir ?</w:t>
            </w:r>
            <w:bookmarkStart w:id="0" w:name="_GoBack"/>
            <w:bookmarkEnd w:id="0"/>
          </w:p>
        </w:tc>
      </w:tr>
    </w:tbl>
    <w:p w:rsidR="00E56705" w:rsidRDefault="00E56705" w:rsidP="001F4721"/>
    <w:sectPr w:rsidR="00E56705" w:rsidSect="007442AE">
      <w:headerReference w:type="default" r:id="rId12"/>
      <w:footerReference w:type="default" r:id="rId13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F51" w:rsidRPr="00DC02BB" w:rsidRDefault="00DA1F5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DA1F51" w:rsidRPr="00DC02BB" w:rsidRDefault="00DA1F5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FF5990" w:rsidRDefault="00B279B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DF0E78">
      <w:rPr>
        <w:sz w:val="16"/>
        <w:szCs w:val="16"/>
      </w:rPr>
      <w:fldChar w:fldCharType="begin"/>
    </w:r>
    <w:r w:rsidRPr="00DF0E78">
      <w:rPr>
        <w:sz w:val="16"/>
        <w:szCs w:val="16"/>
      </w:rPr>
      <w:instrText xml:space="preserve"> FILENAME  \* MERGEFORMAT </w:instrText>
    </w:r>
    <w:r w:rsidRPr="00DF0E78">
      <w:rPr>
        <w:sz w:val="16"/>
        <w:szCs w:val="16"/>
      </w:rPr>
      <w:fldChar w:fldCharType="separate"/>
    </w:r>
    <w:r w:rsidR="00804974" w:rsidRPr="00804974">
      <w:rPr>
        <w:rFonts w:eastAsiaTheme="minorHAnsi" w:cs="Calibri"/>
        <w:noProof/>
        <w:sz w:val="16"/>
        <w:szCs w:val="16"/>
      </w:rPr>
      <w:t>03_CIN</w:t>
    </w:r>
    <w:r w:rsidR="00804974">
      <w:rPr>
        <w:noProof/>
        <w:sz w:val="16"/>
        <w:szCs w:val="16"/>
      </w:rPr>
      <w:t>_01_Bases_Applications_03.docx</w:t>
    </w:r>
    <w:r w:rsidRPr="00DF0E78">
      <w:rPr>
        <w:noProof/>
        <w:sz w:val="16"/>
        <w:szCs w:val="16"/>
      </w:rPr>
      <w:fldChar w:fldCharType="end"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23817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D23817" w:rsidRPr="00FF5990">
      <w:rPr>
        <w:rFonts w:eastAsiaTheme="minorHAnsi" w:cs="Calibri"/>
        <w:b/>
        <w:sz w:val="16"/>
        <w:szCs w:val="16"/>
      </w:rPr>
      <w:fldChar w:fldCharType="separate"/>
    </w:r>
    <w:r w:rsidR="00473C2A">
      <w:rPr>
        <w:rFonts w:eastAsiaTheme="minorHAnsi" w:cs="Calibri"/>
        <w:b/>
        <w:noProof/>
        <w:sz w:val="16"/>
        <w:szCs w:val="16"/>
      </w:rPr>
      <w:t>1</w:t>
    </w:r>
    <w:r w:rsidR="00D23817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473C2A" w:rsidRPr="00473C2A">
        <w:rPr>
          <w:rFonts w:eastAsiaTheme="minorHAnsi" w:cs="Calibri"/>
          <w:b/>
          <w:noProof/>
          <w:sz w:val="16"/>
          <w:szCs w:val="16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F51" w:rsidRPr="00DC02BB" w:rsidRDefault="00DA1F5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DA1F51" w:rsidRPr="00DC02BB" w:rsidRDefault="00DA1F5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DA1F51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DA1F51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1" type="connector" idref="#AutoShape 136"/>
        <o:r id="V:Rule2" type="connector" idref="#AutoShape 147"/>
        <o:r id="V:Rule3" type="connector" idref="#AutoShape 148"/>
        <o:r id="V:Rule4" type="connector" idref="#AutoShape 134"/>
        <o:r id="V:Rule5" type="connector" idref="#AutoShape 152"/>
        <o:r id="V:Rule6" type="connector" idref="#AutoShape 158"/>
        <o:r id="V:Rule7" type="connector" idref="#AutoShape 146"/>
        <o:r id="V:Rule8" type="connector" idref="#AutoShape 137"/>
        <o:r id="V:Rule9" type="connector" idref="#AutoShape 154"/>
        <o:r id="V:Rule10" type="connector" idref="#AutoShape 141"/>
        <o:r id="V:Rule11" type="connector" idref="#AutoShape 144"/>
        <o:r id="V:Rule12" type="connector" idref="#AutoShape 151"/>
        <o:r id="V:Rule13" type="connector" idref="#AutoShape 145"/>
        <o:r id="V:Rule14" type="connector" idref="#AutoShape 139"/>
        <o:r id="V:Rule15" type="connector" idref="#AutoShape 160"/>
        <o:r id="V:Rule16" type="connector" idref="#AutoShape 156"/>
        <o:r id="V:Rule17" type="connector" idref="#AutoShape 153"/>
        <o:r id="V:Rule18" type="connector" idref="#AutoShape 159"/>
        <o:r id="V:Rule19" type="connector" idref="#AutoShape 157"/>
        <o:r id="V:Rule20" type="connector" idref="#AutoShape 140"/>
        <o:r id="V:Rule21" type="connector" idref="#AutoShape 142"/>
        <o:r id="V:Rule22" type="connector" idref="#AutoShape 132"/>
        <o:r id="V:Rule23" type="connector" idref="#AutoShape 162"/>
        <o:r id="V:Rule24" type="connector" idref="#AutoShape 138"/>
        <o:r id="V:Rule25" type="connector" idref="#AutoShape 150"/>
        <o:r id="V:Rule26" type="connector" idref="#AutoShape 135"/>
        <o:r id="V:Rule27" type="connector" idref="#AutoShape 149"/>
        <o:r id="V:Rule28" type="connector" idref="#AutoShape 155"/>
        <o:r id="V:Rule29" type="connector" idref="#AutoShape 161"/>
        <o:r id="V:Rule30" type="connector" idref="#AutoShape 14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83C69"/>
    <w:rsid w:val="001B070C"/>
    <w:rsid w:val="001B0EFB"/>
    <w:rsid w:val="001B1CF5"/>
    <w:rsid w:val="001B1D33"/>
    <w:rsid w:val="001B37B9"/>
    <w:rsid w:val="001B7613"/>
    <w:rsid w:val="001D2076"/>
    <w:rsid w:val="001D4657"/>
    <w:rsid w:val="001D5C47"/>
    <w:rsid w:val="001D6E17"/>
    <w:rsid w:val="001E318F"/>
    <w:rsid w:val="001F4721"/>
    <w:rsid w:val="00211769"/>
    <w:rsid w:val="00234DE6"/>
    <w:rsid w:val="002413D7"/>
    <w:rsid w:val="00245203"/>
    <w:rsid w:val="00252522"/>
    <w:rsid w:val="00270772"/>
    <w:rsid w:val="0027278C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2769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3C2A"/>
    <w:rsid w:val="00475CB4"/>
    <w:rsid w:val="0048341D"/>
    <w:rsid w:val="004861F1"/>
    <w:rsid w:val="004B2078"/>
    <w:rsid w:val="004B66DF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0DF6"/>
    <w:rsid w:val="005B3B2E"/>
    <w:rsid w:val="005D7AC2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96207"/>
    <w:rsid w:val="00796734"/>
    <w:rsid w:val="007A0E21"/>
    <w:rsid w:val="007B2118"/>
    <w:rsid w:val="007B4C79"/>
    <w:rsid w:val="007B50C9"/>
    <w:rsid w:val="007B6BE8"/>
    <w:rsid w:val="007E59F6"/>
    <w:rsid w:val="007F53CC"/>
    <w:rsid w:val="007F5D02"/>
    <w:rsid w:val="00804974"/>
    <w:rsid w:val="00806F9E"/>
    <w:rsid w:val="00824A38"/>
    <w:rsid w:val="00825D05"/>
    <w:rsid w:val="00827C9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E7F54"/>
    <w:rsid w:val="00CF6DDA"/>
    <w:rsid w:val="00D23817"/>
    <w:rsid w:val="00D30874"/>
    <w:rsid w:val="00D31BE3"/>
    <w:rsid w:val="00D4057E"/>
    <w:rsid w:val="00D454BA"/>
    <w:rsid w:val="00D45E3E"/>
    <w:rsid w:val="00D51902"/>
    <w:rsid w:val="00D61DFB"/>
    <w:rsid w:val="00D634A2"/>
    <w:rsid w:val="00D71AED"/>
    <w:rsid w:val="00D71E53"/>
    <w:rsid w:val="00D73FEF"/>
    <w:rsid w:val="00D76FB0"/>
    <w:rsid w:val="00D86A56"/>
    <w:rsid w:val="00DA1F51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C1AC-7AFB-4027-AB21-E73C57E6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327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58</cp:revision>
  <cp:lastPrinted>2014-09-08T20:46:00Z</cp:lastPrinted>
  <dcterms:created xsi:type="dcterms:W3CDTF">2013-09-01T12:24:00Z</dcterms:created>
  <dcterms:modified xsi:type="dcterms:W3CDTF">2014-10-14T21:00:00Z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