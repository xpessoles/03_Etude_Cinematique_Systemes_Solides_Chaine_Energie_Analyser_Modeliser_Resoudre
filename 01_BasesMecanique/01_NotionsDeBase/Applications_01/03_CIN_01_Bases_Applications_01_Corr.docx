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161F4E" w:rsidP="004C6AE1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=(-5,4,-4)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=(0,1,-1)</m:t>
        </m:r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3)</m:t>
        </m:r>
      </m:oMath>
    </w:p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Pr="000772DA" w:rsidRDefault="000772DA" w:rsidP="00BE31D2">
      <w:pPr>
        <w:rPr>
          <w:rFonts w:cstheme="min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=8</m:t>
          </m:r>
        </m:oMath>
      </m:oMathPara>
    </w:p>
    <w:p w:rsidR="000772DA" w:rsidRPr="000772DA" w:rsidRDefault="000772DA" w:rsidP="00BE31D2">
      <w:pPr>
        <w:rPr>
          <w:rFonts w:cstheme="minorBidi"/>
          <w:lang w:bidi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2⋅57</m:t>
                      </m:r>
                    </m:e>
                  </m:rad>
                </m:den>
              </m:f>
            </m:e>
          </m:func>
        </m:oMath>
      </m:oMathPara>
    </w:p>
    <w:p w:rsidR="00BE31D2" w:rsidRPr="00BE31D2" w:rsidRDefault="00BE31D2" w:rsidP="000772DA">
      <w:pPr>
        <w:pStyle w:val="Titre7"/>
        <w:ind w:firstLine="708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6514E1" w:rsidRPr="001E4A66" w:rsidRDefault="006514E1" w:rsidP="00BE31D2">
      <w:pPr>
        <w:rPr>
          <w:highlight w:val="yellow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AC</m:t>
              </m:r>
            </m:e>
          </m:acc>
          <m:r>
            <w:rPr>
              <w:rFonts w:ascii="Cambria Math" w:hAnsi="Cambria Math"/>
              <w:highlight w:val="yellow"/>
            </w:rPr>
            <m:t>=(0,-5,-5)</m:t>
          </m:r>
        </m:oMath>
      </m:oMathPara>
    </w:p>
    <w:p w:rsidR="006514E1" w:rsidRPr="006514E1" w:rsidRDefault="006514E1" w:rsidP="00BE31D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AB</m:t>
              </m:r>
            </m:e>
          </m:acc>
          <m:r>
            <w:rPr>
              <w:rFonts w:ascii="Cambria Math" w:hAnsi="Cambria Math"/>
              <w:highlight w:val="yellow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BC</m:t>
              </m:r>
            </m:e>
          </m:acc>
          <m:r>
            <w:rPr>
              <w:rFonts w:ascii="Cambria Math" w:hAnsi="Cambria Math"/>
              <w:highlight w:val="yellow"/>
            </w:rPr>
            <m:t>=(0,-5,-5)</m:t>
          </m:r>
        </m:oMath>
      </m:oMathPara>
      <w:bookmarkStart w:id="0" w:name="_GoBack"/>
      <w:bookmarkEnd w:id="0"/>
    </w:p>
    <w:p w:rsidR="006514E1" w:rsidRPr="006514E1" w:rsidRDefault="006514E1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6694"/>
      </w:tblGrid>
      <w:tr w:rsidR="009E232E" w:rsidTr="00E56705">
        <w:tc>
          <w:tcPr>
            <w:tcW w:w="3652" w:type="dxa"/>
          </w:tcPr>
          <w:p w:rsidR="009E232E" w:rsidRDefault="009E232E" w:rsidP="004C6AE1">
            <w:r>
              <w:rPr>
                <w:noProof/>
                <w:lang w:eastAsia="fr-FR"/>
              </w:rPr>
              <w:drawing>
                <wp:inline distT="0" distB="0" distL="0" distR="0" wp14:anchorId="5CBC7011" wp14:editId="44241EB5">
                  <wp:extent cx="2226366" cy="17939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92" cy="179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</w:p>
    <w:p w:rsidR="00E56705" w:rsidRDefault="00E56705" w:rsidP="001F4721">
      <w:r>
        <w:rPr>
          <w:noProof/>
          <w:lang w:eastAsia="fr-FR"/>
        </w:rPr>
        <w:lastRenderedPageBreak/>
        <w:drawing>
          <wp:inline distT="0" distB="0" distL="0" distR="0">
            <wp:extent cx="6424550" cy="30750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99" cy="30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F0E78" w:rsidRPr="00DF0E78">
      <w:rPr>
        <w:rFonts w:eastAsiaTheme="minorHAnsi" w:cs="Calibri"/>
        <w:noProof/>
        <w:sz w:val="16"/>
        <w:szCs w:val="16"/>
      </w:rPr>
      <w:t>03_CIN</w:t>
    </w:r>
    <w:r w:rsidR="00DF0E78" w:rsidRPr="00DF0E78">
      <w:rPr>
        <w:noProof/>
        <w:sz w:val="16"/>
        <w:szCs w:val="16"/>
      </w:rPr>
      <w:t>_01_Bases_Applications_01.docx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1E4A66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1E4A66" w:rsidRPr="001E4A66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875418" w:rsidRPr="00DC02BB" w:rsidRDefault="00875418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875418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875418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62"/>
        <o:r id="V:Rule2" type="connector" idref="#AutoShape 135"/>
        <o:r id="V:Rule3" type="connector" idref="#AutoShape 136"/>
        <o:r id="V:Rule4" type="connector" idref="#AutoShape 159"/>
        <o:r id="V:Rule5" type="connector" idref="#AutoShape 158"/>
        <o:r id="V:Rule6" type="connector" idref="#AutoShape 140"/>
        <o:r id="V:Rule7" type="connector" idref="#AutoShape 139"/>
        <o:r id="V:Rule8" type="connector" idref="#AutoShape 156"/>
        <o:r id="V:Rule9" type="connector" idref="#AutoShape 143"/>
        <o:r id="V:Rule10" type="connector" idref="#AutoShape 132"/>
        <o:r id="V:Rule11" type="connector" idref="#AutoShape 134"/>
        <o:r id="V:Rule12" type="connector" idref="#AutoShape 157"/>
        <o:r id="V:Rule13" type="connector" idref="#AutoShape 142"/>
        <o:r id="V:Rule14" type="connector" idref="#AutoShape 150"/>
        <o:r id="V:Rule15" type="connector" idref="#AutoShape 154"/>
        <o:r id="V:Rule16" type="connector" idref="#AutoShape 149"/>
        <o:r id="V:Rule17" type="connector" idref="#AutoShape 144"/>
        <o:r id="V:Rule18" type="connector" idref="#AutoShape 137"/>
        <o:r id="V:Rule19" type="connector" idref="#AutoShape 152"/>
        <o:r id="V:Rule20" type="connector" idref="#AutoShape 138"/>
        <o:r id="V:Rule21" type="connector" idref="#AutoShape 141"/>
        <o:r id="V:Rule22" type="connector" idref="#AutoShape 160"/>
        <o:r id="V:Rule23" type="connector" idref="#AutoShape 151"/>
        <o:r id="V:Rule24" type="connector" idref="#AutoShape 161"/>
        <o:r id="V:Rule25" type="connector" idref="#AutoShape 153"/>
        <o:r id="V:Rule26" type="connector" idref="#AutoShape 145"/>
        <o:r id="V:Rule27" type="connector" idref="#AutoShape 148"/>
        <o:r id="V:Rule28" type="connector" idref="#AutoShape 147"/>
        <o:r id="V:Rule29" type="connector" idref="#AutoShape 155"/>
        <o:r id="V:Rule30" type="connector" idref="#AutoShape 14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772DA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1F4E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E4A66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5E2838"/>
    <w:rsid w:val="00607F01"/>
    <w:rsid w:val="00610CA4"/>
    <w:rsid w:val="00617A95"/>
    <w:rsid w:val="006225FC"/>
    <w:rsid w:val="0062310F"/>
    <w:rsid w:val="0062509C"/>
    <w:rsid w:val="006514E1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75418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F07D9-6C88-4C79-844D-0030210C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395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51</cp:revision>
  <cp:lastPrinted>2014-09-08T20:46:00Z</cp:lastPrinted>
  <dcterms:created xsi:type="dcterms:W3CDTF">2013-09-01T12:24:00Z</dcterms:created>
  <dcterms:modified xsi:type="dcterms:W3CDTF">2014-10-08T17:27:00Z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