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 xml:space="preserve">Calcul </w:t>
      </w:r>
      <w:r>
        <w:t>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1,-2,3</m:t>
            </m:r>
          </m:e>
        </m:d>
      </m:oMath>
      <w:proofErr w:type="gramStart"/>
      <w:r w:rsidR="00E56705">
        <w:t xml:space="preserve">, </w:t>
      </w:r>
      <w:proofErr w:type="gramEnd"/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</m:t>
            </m:r>
            <m:r>
              <w:rPr>
                <w:rFonts w:ascii="Cambria Math" w:hAnsi="Cambria Math"/>
              </w:rPr>
              <m:t>,2,</m:t>
            </m:r>
            <m:r>
              <w:rPr>
                <w:rFonts w:ascii="Cambria Math" w:hAnsi="Cambria Math"/>
              </w:rPr>
              <m:t>-1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</m:t>
            </m:r>
            <m:r>
              <w:rPr>
                <w:rFonts w:ascii="Cambria Math" w:eastAsia="Times New Roman" w:hAnsi="Cambria Math"/>
              </w:rPr>
              <m:t>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4C6AE1"/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</w:t>
      </w:r>
      <w:r>
        <w:rPr>
          <w:rFonts w:eastAsia="Times New Roman"/>
        </w:rPr>
        <w:t xml:space="preserve"> produit </w:t>
      </w:r>
      <w:proofErr w:type="gramStart"/>
      <w:r>
        <w:rPr>
          <w:rFonts w:eastAsia="Times New Roman"/>
        </w:rPr>
        <w:t xml:space="preserve">scalaire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>.</w:t>
      </w:r>
      <w:r>
        <w:rPr>
          <w:rFonts w:eastAsia="Times New Roman"/>
        </w:rPr>
        <w:t xml:space="preserve"> En déduire l’angle entre les deux vecteurs. </w:t>
      </w:r>
    </w:p>
    <w:p w:rsidR="00BE31D2" w:rsidRDefault="00BE31D2" w:rsidP="00BE31D2">
      <w:pPr>
        <w:rPr>
          <w:lang w:bidi="en-US"/>
        </w:rPr>
      </w:pPr>
    </w:p>
    <w:p w:rsidR="00BE31D2" w:rsidRP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</w:t>
      </w:r>
      <w:r>
        <w:rPr>
          <w:rFonts w:eastAsia="Times New Roman"/>
        </w:rPr>
        <w:t xml:space="preserve">les produit </w:t>
      </w:r>
      <w:proofErr w:type="gramStart"/>
      <w:r>
        <w:rPr>
          <w:rFonts w:eastAsia="Times New Roman"/>
        </w:rPr>
        <w:t>vectoriel</w:t>
      </w:r>
      <w:r>
        <w:rPr>
          <w:rFonts w:eastAsia="Times New Roman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w:proofErr w:type="gramEnd"/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</m:t>
            </m:r>
            <m:r>
              <w:rPr>
                <w:rFonts w:ascii="Cambria Math" w:eastAsia="Times New Roman" w:hAnsi="Cambria Math"/>
              </w:rPr>
              <m:t>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2"/>
        <w:gridCol w:w="6694"/>
      </w:tblGrid>
      <w:tr w:rsidR="009E232E" w:rsidTr="00E56705">
        <w:tc>
          <w:tcPr>
            <w:tcW w:w="3652" w:type="dxa"/>
          </w:tcPr>
          <w:p w:rsidR="009E232E" w:rsidRDefault="009E232E" w:rsidP="004C6AE1">
            <w:r>
              <w:rPr>
                <w:noProof/>
                <w:lang w:eastAsia="fr-FR"/>
              </w:rPr>
              <w:drawing>
                <wp:inline distT="0" distB="0" distL="0" distR="0" wp14:anchorId="5CBC7011" wp14:editId="44241EB5">
                  <wp:extent cx="2226366" cy="179397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492" cy="179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9E232E">
            <w:pPr>
              <w:pStyle w:val="Titre7"/>
            </w:pPr>
            <w:r>
              <w:rPr>
                <w:b/>
              </w:rPr>
              <w:t xml:space="preserve">Question </w:t>
            </w:r>
            <w:r>
              <w:rPr>
                <w:b/>
              </w:rPr>
              <w:t>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</w:t>
            </w:r>
            <w:r>
              <w:t>en utilisant la définition.</w:t>
            </w:r>
          </w:p>
        </w:tc>
      </w:tr>
    </w:tbl>
    <w:p w:rsidR="009E232E" w:rsidRDefault="009E232E" w:rsidP="004C6AE1"/>
    <w:p w:rsidR="00DA6248" w:rsidRDefault="001F4721" w:rsidP="004C6AE1">
      <w:pPr>
        <w:pStyle w:val="Titre2"/>
        <w:numPr>
          <w:ilvl w:val="0"/>
          <w:numId w:val="0"/>
        </w:numPr>
      </w:pPr>
      <w:r>
        <w:t>Statique plane</w:t>
      </w:r>
    </w:p>
    <w:p w:rsidR="00E56705" w:rsidRDefault="00E56705" w:rsidP="001F4721"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6424550" cy="307500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899" cy="307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05" w:rsidRDefault="00E56705" w:rsidP="001F4721"/>
    <w:sectPr w:rsidR="00E56705" w:rsidSect="007442AE">
      <w:headerReference w:type="default" r:id="rId12"/>
      <w:footerReference w:type="default" r:id="rId13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9B3" w:rsidRPr="00DC02BB" w:rsidRDefault="00B279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B279B3" w:rsidRPr="00DC02BB" w:rsidRDefault="00B279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FF5990" w:rsidRDefault="00B279B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DF0E78">
      <w:rPr>
        <w:sz w:val="16"/>
        <w:szCs w:val="16"/>
      </w:rPr>
      <w:fldChar w:fldCharType="begin"/>
    </w:r>
    <w:r w:rsidRPr="00DF0E78">
      <w:rPr>
        <w:sz w:val="16"/>
        <w:szCs w:val="16"/>
      </w:rPr>
      <w:instrText xml:space="preserve"> FILENAME  \* MERGEFORMAT </w:instrText>
    </w:r>
    <w:r w:rsidRPr="00DF0E78">
      <w:rPr>
        <w:sz w:val="16"/>
        <w:szCs w:val="16"/>
      </w:rPr>
      <w:fldChar w:fldCharType="separate"/>
    </w:r>
    <w:r w:rsidR="00DF0E78" w:rsidRPr="00DF0E78">
      <w:rPr>
        <w:rFonts w:eastAsiaTheme="minorHAnsi" w:cs="Calibri"/>
        <w:noProof/>
        <w:sz w:val="16"/>
        <w:szCs w:val="16"/>
      </w:rPr>
      <w:t>03_CIN</w:t>
    </w:r>
    <w:r w:rsidR="00DF0E78" w:rsidRPr="00DF0E78">
      <w:rPr>
        <w:noProof/>
        <w:sz w:val="16"/>
        <w:szCs w:val="16"/>
      </w:rPr>
      <w:t>_01_Bases_Applications_01.docx</w:t>
    </w:r>
    <w:r w:rsidRPr="00DF0E78">
      <w:rPr>
        <w:noProof/>
        <w:sz w:val="16"/>
        <w:szCs w:val="16"/>
      </w:rPr>
      <w:fldChar w:fldCharType="end"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23817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D23817" w:rsidRPr="00FF5990">
      <w:rPr>
        <w:rFonts w:eastAsiaTheme="minorHAnsi" w:cs="Calibri"/>
        <w:b/>
        <w:sz w:val="16"/>
        <w:szCs w:val="16"/>
      </w:rPr>
      <w:fldChar w:fldCharType="separate"/>
    </w:r>
    <w:r w:rsidR="00E56705">
      <w:rPr>
        <w:rFonts w:eastAsiaTheme="minorHAnsi" w:cs="Calibri"/>
        <w:b/>
        <w:noProof/>
        <w:sz w:val="16"/>
        <w:szCs w:val="16"/>
      </w:rPr>
      <w:t>1</w:t>
    </w:r>
    <w:r w:rsidR="00D23817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E56705" w:rsidRPr="00E56705">
      <w:rPr>
        <w:rFonts w:eastAsiaTheme="minorHAnsi" w:cs="Calibri"/>
        <w:b/>
        <w:noProof/>
        <w:sz w:val="16"/>
        <w:szCs w:val="16"/>
      </w:rPr>
      <w:t>1</w:t>
    </w:r>
    <w:r>
      <w:rPr>
        <w:rFonts w:eastAsiaTheme="minorHAnsi" w:cs="Calibri"/>
        <w:b/>
        <w:noProof/>
        <w:sz w:val="16"/>
        <w:szCs w:val="16"/>
      </w:rPr>
      <w:fldChar w:fldCharType="end"/>
    </w:r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9B3" w:rsidRPr="00DC02BB" w:rsidRDefault="00B279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B279B3" w:rsidRPr="00DC02BB" w:rsidRDefault="00B279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53179F">
            <w:rPr>
              <w:rFonts w:eastAsiaTheme="minorHAnsi" w:cs="Calibri"/>
              <w:i/>
              <w:sz w:val="16"/>
              <w:szCs w:val="16"/>
            </w:rPr>
            <w:t>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</w:t>
          </w:r>
          <w:r w:rsidRPr="00190151">
            <w:rPr>
              <w:rFonts w:eastAsiaTheme="minorHAnsi" w:cs="Calibri"/>
              <w:i/>
              <w:sz w:val="16"/>
              <w:szCs w:val="16"/>
            </w:rPr>
            <w:t>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B279B3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B279B3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1" type="connector" idref="#AutoShape 162"/>
        <o:r id="V:Rule2" type="connector" idref="#AutoShape 159"/>
        <o:r id="V:Rule3" type="connector" idref="#AutoShape 136"/>
        <o:r id="V:Rule4" type="connector" idref="#AutoShape 134"/>
        <o:r id="V:Rule5" type="connector" idref="#AutoShape 157"/>
        <o:r id="V:Rule6" type="connector" idref="#AutoShape 156"/>
        <o:r id="V:Rule7" type="connector" idref="#AutoShape 140"/>
        <o:r id="V:Rule8" type="connector" idref="#AutoShape 151"/>
        <o:r id="V:Rule9" type="connector" idref="#AutoShape 153"/>
        <o:r id="V:Rule10" type="connector" idref="#AutoShape 142"/>
        <o:r id="V:Rule11" type="connector" idref="#AutoShape 149"/>
        <o:r id="V:Rule12" type="connector" idref="#AutoShape 152"/>
        <o:r id="V:Rule13" type="connector" idref="#AutoShape 137"/>
        <o:r id="V:Rule14" type="connector" idref="#AutoShape 148"/>
        <o:r id="V:Rule15" type="connector" idref="#AutoShape 146"/>
        <o:r id="V:Rule16" type="connector" idref="#AutoShape 161"/>
        <o:r id="V:Rule17" type="connector" idref="#AutoShape 160"/>
        <o:r id="V:Rule18" type="connector" idref="#AutoShape 139"/>
        <o:r id="V:Rule19" type="connector" idref="#AutoShape 143"/>
        <o:r id="V:Rule20" type="connector" idref="#AutoShape 154"/>
        <o:r id="V:Rule21" type="connector" idref="#AutoShape 150"/>
        <o:r id="V:Rule22" type="connector" idref="#AutoShape 144"/>
        <o:r id="V:Rule23" type="connector" idref="#AutoShape 138"/>
        <o:r id="V:Rule24" type="connector" idref="#AutoShape 155"/>
        <o:r id="V:Rule25" type="connector" idref="#AutoShape 147"/>
        <o:r id="V:Rule26" type="connector" idref="#AutoShape 141"/>
        <o:r id="V:Rule27" type="connector" idref="#AutoShape 145"/>
        <o:r id="V:Rule28" type="connector" idref="#AutoShape 132"/>
        <o:r id="V:Rule29" type="connector" idref="#AutoShape 158"/>
        <o:r id="V:Rule30" type="connector" idref="#AutoShape 13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2076"/>
    <w:rsid w:val="001D4657"/>
    <w:rsid w:val="001D5C47"/>
    <w:rsid w:val="001E318F"/>
    <w:rsid w:val="001F4721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3817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7B916-B8B7-4490-ACA5-3624AD93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283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47</cp:revision>
  <cp:lastPrinted>2014-09-08T20:46:00Z</cp:lastPrinted>
  <dcterms:created xsi:type="dcterms:W3CDTF">2013-09-01T12:24:00Z</dcterms:created>
  <dcterms:modified xsi:type="dcterms:W3CDTF">2014-10-07T20:40:00Z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