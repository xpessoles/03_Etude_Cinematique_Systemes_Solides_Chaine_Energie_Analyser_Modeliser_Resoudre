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FF5990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 xml:space="preserve">Exercice d’application – </w:t>
      </w:r>
      <w:r w:rsidR="00A850EA">
        <w:rPr>
          <w:sz w:val="24"/>
        </w:rPr>
        <w:t>Étau de perçage orientable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DA6248" w:rsidRDefault="004C6AE1" w:rsidP="004C6AE1">
      <w:pPr>
        <w:pStyle w:val="Titre2"/>
        <w:numPr>
          <w:ilvl w:val="0"/>
          <w:numId w:val="0"/>
        </w:numPr>
      </w:pPr>
      <w:r>
        <w:t>Mise en situation</w:t>
      </w:r>
    </w:p>
    <w:p w:rsidR="00A850EA" w:rsidRDefault="00A850EA" w:rsidP="00A850EA">
      <w:r>
        <w:t>Le dessin d’ensemble est donné en fin de paragraphe.</w:t>
      </w:r>
    </w:p>
    <w:p w:rsidR="00A850EA" w:rsidRDefault="00A850EA" w:rsidP="00A850EA">
      <w:r>
        <w:t>Ce mécanisme, monté sur la table d’une perceuse, permet :</w:t>
      </w:r>
    </w:p>
    <w:p w:rsidR="00A850EA" w:rsidRDefault="00A850EA" w:rsidP="00A850EA">
      <w:pPr>
        <w:numPr>
          <w:ilvl w:val="0"/>
          <w:numId w:val="47"/>
        </w:numPr>
        <w:jc w:val="left"/>
        <w:rPr>
          <w:b/>
        </w:rPr>
      </w:pPr>
      <w:r>
        <w:t xml:space="preserve">le serrage de la pièce à usiner entre les mors </w:t>
      </w:r>
      <w:r>
        <w:rPr>
          <w:b/>
        </w:rPr>
        <w:t>5</w:t>
      </w:r>
      <w:r>
        <w:t xml:space="preserve"> et </w:t>
      </w:r>
      <w:r>
        <w:rPr>
          <w:b/>
        </w:rPr>
        <w:t>6 ;</w:t>
      </w:r>
    </w:p>
    <w:p w:rsidR="00A850EA" w:rsidRDefault="00A850EA" w:rsidP="00A850EA">
      <w:pPr>
        <w:numPr>
          <w:ilvl w:val="0"/>
          <w:numId w:val="47"/>
        </w:numPr>
        <w:jc w:val="left"/>
      </w:pPr>
      <w:r>
        <w:t xml:space="preserve">l’orientation de la pièce par rapport à l’axe de la perceuse. </w:t>
      </w:r>
    </w:p>
    <w:p w:rsidR="00A850EA" w:rsidRDefault="00A850EA" w:rsidP="00A850EA">
      <w:r>
        <w:t xml:space="preserve">Cette orientation se fait par rotation autour de deux axes </w:t>
      </w:r>
      <w:proofErr w:type="spellStart"/>
      <w:r>
        <w:t>Ox</w:t>
      </w:r>
      <w:proofErr w:type="spellEnd"/>
      <w:r>
        <w:t xml:space="preserve"> et Oz conformément au schéma ci-dessous.</w:t>
      </w:r>
    </w:p>
    <w:p w:rsidR="00A850EA" w:rsidRDefault="00A850EA" w:rsidP="00776F05">
      <w:pPr>
        <w:jc w:val="center"/>
      </w:pPr>
      <w:r w:rsidRPr="00A850EA">
        <w:rPr>
          <w:noProof/>
          <w:lang w:eastAsia="fr-FR"/>
        </w:rPr>
        <w:drawing>
          <wp:inline distT="0" distB="0" distL="0" distR="0">
            <wp:extent cx="5075464" cy="2585539"/>
            <wp:effectExtent l="19050" t="0" r="0" b="0"/>
            <wp:docPr id="45" name="Image 4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30" cy="2584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EA" w:rsidRPr="00A850EA" w:rsidRDefault="00A850EA" w:rsidP="00A850EA">
      <w:pPr>
        <w:pStyle w:val="Titre2"/>
        <w:numPr>
          <w:ilvl w:val="0"/>
          <w:numId w:val="0"/>
        </w:numPr>
      </w:pPr>
      <w:bookmarkStart w:id="0" w:name="_Toc400204965"/>
      <w:bookmarkStart w:id="1" w:name="_Toc367805868"/>
      <w:bookmarkStart w:id="2" w:name="_Toc367806067"/>
      <w:r w:rsidRPr="00A850EA">
        <w:t>Description complémentaire du mécanisme</w:t>
      </w:r>
      <w:bookmarkEnd w:id="0"/>
      <w:bookmarkEnd w:id="1"/>
      <w:bookmarkEnd w:id="2"/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Les mors rapportés </w:t>
      </w:r>
      <w:r w:rsidRPr="001513E9">
        <w:rPr>
          <w:b/>
        </w:rPr>
        <w:t>5</w:t>
      </w:r>
      <w:r>
        <w:t xml:space="preserve"> et </w:t>
      </w:r>
      <w:r w:rsidRPr="001513E9">
        <w:rPr>
          <w:b/>
        </w:rPr>
        <w:t xml:space="preserve">6 </w:t>
      </w:r>
      <w:r>
        <w:t xml:space="preserve">sont fixés rigidement par vis respectivement sur les mors </w:t>
      </w:r>
      <w:r w:rsidRPr="001513E9">
        <w:rPr>
          <w:b/>
        </w:rPr>
        <w:t xml:space="preserve">4 </w:t>
      </w:r>
      <w:r>
        <w:t xml:space="preserve">et </w:t>
      </w:r>
      <w:r w:rsidRPr="001513E9">
        <w:rPr>
          <w:b/>
        </w:rPr>
        <w:t>9</w:t>
      </w:r>
      <w:r>
        <w:t>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L’écrou en bronze </w:t>
      </w:r>
      <w:r w:rsidRPr="001513E9">
        <w:rPr>
          <w:b/>
        </w:rPr>
        <w:t>10</w:t>
      </w:r>
      <w:r>
        <w:t xml:space="preserve"> est monté par assemblage forcé sur </w:t>
      </w:r>
      <w:r w:rsidRPr="001513E9">
        <w:rPr>
          <w:b/>
        </w:rPr>
        <w:t>9</w:t>
      </w:r>
      <w:r>
        <w:t xml:space="preserve"> (liaison complète).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La douille en bronze </w:t>
      </w:r>
      <w:r w:rsidRPr="001513E9">
        <w:rPr>
          <w:b/>
        </w:rPr>
        <w:t>13</w:t>
      </w:r>
      <w:r>
        <w:t xml:space="preserve"> et le cylindre </w:t>
      </w:r>
      <w:r w:rsidRPr="001513E9">
        <w:rPr>
          <w:b/>
        </w:rPr>
        <w:t>18</w:t>
      </w:r>
      <w:r>
        <w:t xml:space="preserve"> </w:t>
      </w:r>
      <w:proofErr w:type="gramStart"/>
      <w:r>
        <w:t>sont</w:t>
      </w:r>
      <w:proofErr w:type="gramEnd"/>
      <w:r>
        <w:t xml:space="preserve"> montés par assemblage forcé sur </w:t>
      </w:r>
      <w:r w:rsidRPr="001513E9">
        <w:rPr>
          <w:b/>
        </w:rPr>
        <w:t xml:space="preserve">4 </w:t>
      </w:r>
      <w:r>
        <w:t>(ajustement serré).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La liaison de </w:t>
      </w:r>
      <w:r w:rsidRPr="001513E9">
        <w:rPr>
          <w:b/>
        </w:rPr>
        <w:t>4/2</w:t>
      </w:r>
      <w:r>
        <w:t xml:space="preserve"> peut être rendue temporairement complète par serrage (solution non représentée sur le dessin).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>La désignation « H7g6 » indique que le mouvement de translation est possible entre deux pièces.</w:t>
      </w:r>
      <w:bookmarkStart w:id="3" w:name="_Toc400204966"/>
      <w:r>
        <w:t xml:space="preserve"> Travail à réaliser</w:t>
      </w:r>
      <w:bookmarkEnd w:id="3"/>
    </w:p>
    <w:p w:rsidR="00A850EA" w:rsidRDefault="00A850EA" w:rsidP="00A850EA">
      <w:pPr>
        <w:pStyle w:val="Paragraphedeliste"/>
      </w:pPr>
    </w:p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1</w:t>
      </w:r>
      <w:r>
        <w:t xml:space="preserve"> Le volant </w:t>
      </w:r>
      <w:r>
        <w:rPr>
          <w:b/>
        </w:rPr>
        <w:t>14</w:t>
      </w:r>
      <w:r>
        <w:t xml:space="preserve"> est en liaison complète par rapport à la vis </w:t>
      </w:r>
      <w:r>
        <w:rPr>
          <w:b/>
        </w:rPr>
        <w:t>11</w:t>
      </w:r>
      <w:r>
        <w:t xml:space="preserve">. Donner la désignation des pièces </w:t>
      </w:r>
      <w:r>
        <w:rPr>
          <w:b/>
        </w:rPr>
        <w:t>15, 16 et 17</w:t>
      </w:r>
      <w:r>
        <w:t>. Utiliser la désignation normalisée en vous aidant du guide du dessinateur.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2</w:t>
      </w:r>
      <w:r>
        <w:t xml:space="preserve"> Quel est le rôle des mors rapportés </w:t>
      </w:r>
      <w:r>
        <w:rPr>
          <w:b/>
        </w:rPr>
        <w:t>5</w:t>
      </w:r>
      <w:r>
        <w:t xml:space="preserve"> et </w:t>
      </w:r>
      <w:r>
        <w:rPr>
          <w:b/>
        </w:rPr>
        <w:t>6</w:t>
      </w:r>
      <w:r>
        <w:t xml:space="preserve">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  <w:sz w:val="24"/>
        </w:rPr>
        <w:t>3</w:t>
      </w:r>
      <w:r>
        <w:t xml:space="preserve"> Quel est le rôle de la douille </w:t>
      </w:r>
      <w:r>
        <w:rPr>
          <w:b/>
        </w:rPr>
        <w:t>13</w:t>
      </w:r>
      <w:r>
        <w:t xml:space="preserve">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4</w:t>
      </w:r>
      <w:r>
        <w:t xml:space="preserve"> Quel est le rôle de la rondelle </w:t>
      </w:r>
      <w:r>
        <w:rPr>
          <w:b/>
        </w:rPr>
        <w:t>12</w:t>
      </w:r>
      <w:r>
        <w:t xml:space="preserve">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5</w:t>
      </w:r>
      <w:r>
        <w:t xml:space="preserve"> Quel est le rôle du boulon </w:t>
      </w:r>
      <w:r>
        <w:rPr>
          <w:b/>
        </w:rPr>
        <w:t>19</w:t>
      </w:r>
      <w:r>
        <w:t xml:space="preserve"> dont la tête carrée est à l’intérieur d’une rainure circulaire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6</w:t>
      </w:r>
      <w:r>
        <w:t xml:space="preserve"> Définir les sous-ensembles cinématiques : pour cela colorier avec des couleurs différentes le dessin d’ensemble.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7</w:t>
      </w:r>
      <w:r>
        <w:t xml:space="preserve"> Définir les liaisons entre ces sous-ensembles : faites sous la forme [Couleur1/Couleur2 </w:t>
      </w:r>
      <w:r>
        <w:sym w:font="MT Extra" w:char="F061"/>
      </w:r>
      <w:r>
        <w:t xml:space="preserve"> liaison pivot par exemple].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8</w:t>
      </w:r>
      <w:r>
        <w:t xml:space="preserve"> Tracer le schéma cinématique minimal en représentation plane.</w:t>
      </w:r>
    </w:p>
    <w:p w:rsidR="00276185" w:rsidRDefault="0027618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Pr="00276185" w:rsidRDefault="00776F05" w:rsidP="00776F05">
      <w:pPr>
        <w:jc w:val="center"/>
      </w:pPr>
      <w:r w:rsidRPr="00776F05">
        <w:rPr>
          <w:noProof/>
          <w:lang w:eastAsia="fr-FR"/>
        </w:rPr>
        <w:lastRenderedPageBreak/>
        <w:drawing>
          <wp:inline distT="0" distB="0" distL="0" distR="0">
            <wp:extent cx="5093887" cy="9154633"/>
            <wp:effectExtent l="19050" t="0" r="0" b="0"/>
            <wp:docPr id="1" name="Image 4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451" cy="916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6F05" w:rsidRPr="00276185" w:rsidSect="007442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B1F" w:rsidRPr="00DC02BB" w:rsidRDefault="00D02B1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D02B1F" w:rsidRPr="00DC02BB" w:rsidRDefault="00D02B1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4" w:name="_GoBack"/>
  <w:p w:rsidR="00DE736B" w:rsidRPr="00FF5990" w:rsidRDefault="00D02B1F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741FED">
      <w:rPr>
        <w:sz w:val="16"/>
        <w:szCs w:val="16"/>
      </w:rPr>
      <w:fldChar w:fldCharType="begin"/>
    </w:r>
    <w:r w:rsidRPr="00741FED">
      <w:rPr>
        <w:sz w:val="16"/>
        <w:szCs w:val="16"/>
      </w:rPr>
      <w:instrText xml:space="preserve"> FILENAME  \* MERGEFORMAT </w:instrText>
    </w:r>
    <w:r w:rsidRPr="00741FED">
      <w:rPr>
        <w:sz w:val="16"/>
        <w:szCs w:val="16"/>
      </w:rPr>
      <w:fldChar w:fldCharType="separate"/>
    </w:r>
    <w:r w:rsidR="00741FED" w:rsidRPr="00741FED">
      <w:rPr>
        <w:rFonts w:eastAsiaTheme="minorHAnsi" w:cs="Calibri"/>
        <w:noProof/>
        <w:sz w:val="16"/>
        <w:szCs w:val="16"/>
      </w:rPr>
      <w:t>03_CIN</w:t>
    </w:r>
    <w:r w:rsidR="00741FED" w:rsidRPr="00741FED">
      <w:rPr>
        <w:noProof/>
        <w:sz w:val="16"/>
        <w:szCs w:val="16"/>
      </w:rPr>
      <w:t>_02_Applications_05_Etau.docx</w:t>
    </w:r>
    <w:r w:rsidRPr="00741FED">
      <w:rPr>
        <w:noProof/>
        <w:sz w:val="16"/>
        <w:szCs w:val="16"/>
      </w:rPr>
      <w:fldChar w:fldCharType="end"/>
    </w:r>
    <w:bookmarkEnd w:id="4"/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D711F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DD711F" w:rsidRPr="00FF5990">
      <w:rPr>
        <w:rFonts w:eastAsiaTheme="minorHAnsi" w:cs="Calibri"/>
        <w:b/>
        <w:sz w:val="16"/>
        <w:szCs w:val="16"/>
      </w:rPr>
      <w:fldChar w:fldCharType="separate"/>
    </w:r>
    <w:r w:rsidR="00741FED">
      <w:rPr>
        <w:rFonts w:eastAsiaTheme="minorHAnsi" w:cs="Calibri"/>
        <w:b/>
        <w:noProof/>
        <w:sz w:val="16"/>
        <w:szCs w:val="16"/>
      </w:rPr>
      <w:t>3</w:t>
    </w:r>
    <w:r w:rsidR="00DD711F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741FED" w:rsidRPr="00741FED">
      <w:rPr>
        <w:rFonts w:eastAsiaTheme="minorHAnsi" w:cs="Calibri"/>
        <w:b/>
        <w:noProof/>
        <w:sz w:val="16"/>
        <w:szCs w:val="16"/>
      </w:rPr>
      <w:t>3</w:t>
    </w:r>
    <w:r>
      <w:rPr>
        <w:rFonts w:eastAsiaTheme="minorHAnsi" w:cs="Calibri"/>
        <w:b/>
        <w:noProof/>
        <w:sz w:val="16"/>
        <w:szCs w:val="16"/>
      </w:rPr>
      <w:fldChar w:fldCharType="end"/>
    </w:r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B1F" w:rsidRPr="00DC02BB" w:rsidRDefault="00D02B1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D02B1F" w:rsidRPr="00DC02BB" w:rsidRDefault="00D02B1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D02B1F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D02B1F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1" type="connector" idref="#AutoShape 140"/>
        <o:r id="V:Rule2" type="connector" idref="#AutoShape 157"/>
        <o:r id="V:Rule3" type="connector" idref="#AutoShape 162"/>
        <o:r id="V:Rule4" type="connector" idref="#AutoShape 142"/>
        <o:r id="V:Rule5" type="connector" idref="#AutoShape 149"/>
        <o:r id="V:Rule6" type="connector" idref="#AutoShape 139"/>
        <o:r id="V:Rule7" type="connector" idref="#AutoShape 148"/>
        <o:r id="V:Rule8" type="connector" idref="#AutoShape 145"/>
        <o:r id="V:Rule9" type="connector" idref="#AutoShape 158"/>
        <o:r id="V:Rule10" type="connector" idref="#AutoShape 144"/>
        <o:r id="V:Rule11" type="connector" idref="#AutoShape 150"/>
        <o:r id="V:Rule12" type="connector" idref="#AutoShape 143"/>
        <o:r id="V:Rule13" type="connector" idref="#AutoShape 154"/>
        <o:r id="V:Rule14" type="connector" idref="#AutoShape 147"/>
        <o:r id="V:Rule15" type="connector" idref="#AutoShape 155"/>
        <o:r id="V:Rule16" type="connector" idref="#AutoShape 132"/>
        <o:r id="V:Rule17" type="connector" idref="#AutoShape 135"/>
        <o:r id="V:Rule18" type="connector" idref="#AutoShape 160"/>
        <o:r id="V:Rule19" type="connector" idref="#AutoShape 137"/>
        <o:r id="V:Rule20" type="connector" idref="#AutoShape 159"/>
        <o:r id="V:Rule21" type="connector" idref="#AutoShape 136"/>
        <o:r id="V:Rule22" type="connector" idref="#AutoShape 151"/>
        <o:r id="V:Rule23" type="connector" idref="#AutoShape 156"/>
        <o:r id="V:Rule24" type="connector" idref="#AutoShape 146"/>
        <o:r id="V:Rule25" type="connector" idref="#AutoShape 161"/>
        <o:r id="V:Rule26" type="connector" idref="#AutoShape 152"/>
        <o:r id="V:Rule27" type="connector" idref="#AutoShape 153"/>
        <o:r id="V:Rule28" type="connector" idref="#AutoShape 138"/>
        <o:r id="V:Rule29" type="connector" idref="#AutoShape 141"/>
        <o:r id="V:Rule30" type="connector" idref="#AutoShape 13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1FED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02B1F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36D9A-5826-4FBD-AE61-F63DBE3F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251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41</cp:revision>
  <cp:lastPrinted>2014-09-08T20:46:00Z</cp:lastPrinted>
  <dcterms:created xsi:type="dcterms:W3CDTF">2013-09-01T12:24:00Z</dcterms:created>
  <dcterms:modified xsi:type="dcterms:W3CDTF">2014-10-07T20:08:00Z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