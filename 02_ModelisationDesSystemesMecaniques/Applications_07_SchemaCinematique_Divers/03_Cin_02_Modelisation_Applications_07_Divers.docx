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ED752F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4B106C" w:rsidP="00ED752F">
      <w:pPr>
        <w:pStyle w:val="Titre2"/>
      </w:pPr>
      <w:r>
        <w:t>Poussoir</w:t>
      </w:r>
    </w:p>
    <w:p w:rsidR="004B106C" w:rsidRPr="004B106C" w:rsidRDefault="004B106C" w:rsidP="004B106C">
      <w:r>
        <w:rPr>
          <w:noProof/>
          <w:lang w:eastAsia="fr-FR"/>
        </w:rPr>
        <w:drawing>
          <wp:inline distT="0" distB="0" distL="0" distR="0">
            <wp:extent cx="6480810" cy="3427064"/>
            <wp:effectExtent l="1905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2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6C" w:rsidRDefault="004B106C" w:rsidP="004B106C"/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B106C" w:rsidRDefault="004B106C" w:rsidP="004B106C">
      <w:pPr>
        <w:pStyle w:val="Titre7"/>
        <w:numPr>
          <w:ilvl w:val="0"/>
          <w:numId w:val="50"/>
        </w:numPr>
      </w:pPr>
      <w:r>
        <w:t>identifier les classes d’équivalence cinématique ;</w:t>
      </w:r>
    </w:p>
    <w:p w:rsidR="004B106C" w:rsidRDefault="004B106C" w:rsidP="004B106C">
      <w:pPr>
        <w:pStyle w:val="Titre7"/>
        <w:numPr>
          <w:ilvl w:val="0"/>
          <w:numId w:val="50"/>
        </w:numPr>
      </w:pPr>
      <w:r>
        <w:t>tracer le graphe de structure ;</w:t>
      </w:r>
    </w:p>
    <w:p w:rsidR="004B106C" w:rsidRPr="00ED752F" w:rsidRDefault="004B106C" w:rsidP="004B106C">
      <w:pPr>
        <w:pStyle w:val="Titre7"/>
        <w:numPr>
          <w:ilvl w:val="0"/>
          <w:numId w:val="50"/>
        </w:numPr>
      </w:pPr>
      <w:r>
        <w:t>tracer le schéma cinématique.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6.</w:t>
      </w:r>
    </w:p>
    <w:p w:rsidR="004B106C" w:rsidRDefault="004B106C" w:rsidP="004B106C"/>
    <w:p w:rsidR="004B106C" w:rsidRDefault="004B106C">
      <w:pPr>
        <w:jc w:val="left"/>
      </w:pPr>
      <w:r>
        <w:br w:type="page"/>
      </w:r>
    </w:p>
    <w:p w:rsidR="00DA6248" w:rsidRDefault="00ED752F" w:rsidP="00ED752F">
      <w:pPr>
        <w:pStyle w:val="Titre2"/>
      </w:pPr>
      <w:r>
        <w:lastRenderedPageBreak/>
        <w:t>Butée micrométrique</w:t>
      </w:r>
    </w:p>
    <w:p w:rsidR="00ED752F" w:rsidRDefault="00ED752F" w:rsidP="00ED752F">
      <w:r w:rsidRPr="00ED752F">
        <w:rPr>
          <w:noProof/>
          <w:lang w:eastAsia="fr-FR"/>
        </w:rPr>
        <w:drawing>
          <wp:inline distT="0" distB="0" distL="0" distR="0">
            <wp:extent cx="6477000" cy="3030220"/>
            <wp:effectExtent l="19050" t="0" r="0" b="0"/>
            <wp:docPr id="2" name="Image 2" descr="..\..\..\Brouillon\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..\Brouillon\0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2F" w:rsidRDefault="00ED752F" w:rsidP="00ED752F"/>
    <w:p w:rsidR="00ED752F" w:rsidRDefault="00ED752F" w:rsidP="00ED752F"/>
    <w:p w:rsidR="00ED752F" w:rsidRDefault="00ED752F" w:rsidP="00ED752F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ED752F" w:rsidRDefault="00ED752F" w:rsidP="00ED752F">
      <w:pPr>
        <w:rPr>
          <w:lang w:bidi="en-US"/>
        </w:rPr>
      </w:pPr>
    </w:p>
    <w:p w:rsidR="00ED752F" w:rsidRDefault="00ED752F" w:rsidP="00ED752F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ED752F" w:rsidRDefault="00ED752F" w:rsidP="00ED752F">
      <w:pPr>
        <w:pStyle w:val="Titre7"/>
        <w:numPr>
          <w:ilvl w:val="0"/>
          <w:numId w:val="50"/>
        </w:numPr>
      </w:pPr>
      <w:r>
        <w:t>identifier les classes d’équivalence cinématique ;</w:t>
      </w:r>
    </w:p>
    <w:p w:rsidR="00ED752F" w:rsidRDefault="00ED752F" w:rsidP="00ED752F">
      <w:pPr>
        <w:pStyle w:val="Titre7"/>
        <w:numPr>
          <w:ilvl w:val="0"/>
          <w:numId w:val="50"/>
        </w:numPr>
      </w:pPr>
      <w:r>
        <w:t>tracer le graphe de structure ;</w:t>
      </w:r>
    </w:p>
    <w:p w:rsidR="00ED752F" w:rsidRPr="00ED752F" w:rsidRDefault="00ED752F" w:rsidP="00ED752F">
      <w:pPr>
        <w:pStyle w:val="Titre7"/>
        <w:numPr>
          <w:ilvl w:val="0"/>
          <w:numId w:val="50"/>
        </w:numPr>
      </w:pPr>
      <w:r>
        <w:t>tracer le schéma cinématique.</w:t>
      </w:r>
    </w:p>
    <w:p w:rsidR="00ED752F" w:rsidRDefault="00ED752F" w:rsidP="00ED752F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38117F" w:rsidRDefault="0038117F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552D5E" w:rsidRDefault="00552D5E" w:rsidP="00552D5E">
      <w:pPr>
        <w:pStyle w:val="Titre2"/>
        <w:rPr>
          <w:lang w:bidi="en-US"/>
        </w:rPr>
      </w:pPr>
      <w:r>
        <w:rPr>
          <w:lang w:bidi="en-US"/>
        </w:rPr>
        <w:lastRenderedPageBreak/>
        <w:t>Butée de fraisage</w:t>
      </w:r>
    </w:p>
    <w:p w:rsidR="00552D5E" w:rsidRDefault="00552D5E" w:rsidP="00552D5E"/>
    <w:p w:rsidR="00552D5E" w:rsidRDefault="00552D5E" w:rsidP="00552D5E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552D5E" w:rsidRDefault="00552D5E" w:rsidP="00552D5E">
      <w:pPr>
        <w:pStyle w:val="Titre7"/>
        <w:numPr>
          <w:ilvl w:val="0"/>
          <w:numId w:val="50"/>
        </w:numPr>
      </w:pPr>
      <w:r>
        <w:t>identifier les classes d’équivalence cinématique ;</w:t>
      </w:r>
    </w:p>
    <w:p w:rsidR="00552D5E" w:rsidRDefault="00552D5E" w:rsidP="00552D5E">
      <w:pPr>
        <w:pStyle w:val="Titre7"/>
        <w:numPr>
          <w:ilvl w:val="0"/>
          <w:numId w:val="50"/>
        </w:numPr>
      </w:pPr>
      <w:r>
        <w:t>tracer le graphe de structure ;</w:t>
      </w:r>
    </w:p>
    <w:p w:rsidR="00552D5E" w:rsidRPr="00ED752F" w:rsidRDefault="00552D5E" w:rsidP="00552D5E">
      <w:pPr>
        <w:pStyle w:val="Titre7"/>
        <w:numPr>
          <w:ilvl w:val="0"/>
          <w:numId w:val="50"/>
        </w:numPr>
      </w:pPr>
      <w:r>
        <w:t>tracer le schéma cinématique.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Pr="00552D5E" w:rsidRDefault="00552D5E" w:rsidP="00552D5E">
      <w:pPr>
        <w:rPr>
          <w:lang w:bidi="en-US"/>
        </w:rPr>
      </w:pPr>
      <w:r>
        <w:rPr>
          <w:noProof/>
          <w:lang w:eastAsia="fr-FR"/>
        </w:rPr>
        <w:drawing>
          <wp:inline distT="0" distB="0" distL="0" distR="0">
            <wp:extent cx="6480810" cy="4634821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3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D5E" w:rsidRPr="00552D5E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953213" w:rsidRDefault="00442E1C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38117F" w:rsidRPr="0038117F">
        <w:rPr>
          <w:rFonts w:eastAsiaTheme="minorHAnsi" w:cs="Calibri"/>
          <w:noProof/>
          <w:sz w:val="16"/>
          <w:szCs w:val="16"/>
        </w:rPr>
        <w:t>03_Cin</w:t>
      </w:r>
      <w:r w:rsidR="0038117F" w:rsidRPr="0038117F">
        <w:rPr>
          <w:noProof/>
          <w:sz w:val="16"/>
          <w:szCs w:val="16"/>
        </w:rPr>
        <w:t>_02_Modelisation_Applications_07_Divers.docx</w:t>
      </w:r>
    </w:fldSimple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="00DE736B" w:rsidRPr="00953213">
      <w:rPr>
        <w:rFonts w:eastAsiaTheme="minorHAnsi" w:cs="Calibri"/>
        <w:sz w:val="16"/>
        <w:szCs w:val="16"/>
      </w:rPr>
      <w:tab/>
    </w:r>
    <w:r w:rsidRPr="00953213">
      <w:rPr>
        <w:rFonts w:eastAsiaTheme="minorHAnsi" w:cs="Calibri"/>
        <w:b/>
        <w:sz w:val="16"/>
        <w:szCs w:val="16"/>
      </w:rPr>
      <w:fldChar w:fldCharType="begin"/>
    </w:r>
    <w:r w:rsidR="00DE736B" w:rsidRPr="00953213">
      <w:rPr>
        <w:rFonts w:eastAsiaTheme="minorHAnsi" w:cs="Calibri"/>
        <w:b/>
        <w:sz w:val="16"/>
        <w:szCs w:val="16"/>
      </w:rPr>
      <w:instrText xml:space="preserve"> PAGE </w:instrText>
    </w:r>
    <w:r w:rsidRPr="00953213">
      <w:rPr>
        <w:rFonts w:eastAsiaTheme="minorHAnsi" w:cs="Calibri"/>
        <w:b/>
        <w:sz w:val="16"/>
        <w:szCs w:val="16"/>
      </w:rPr>
      <w:fldChar w:fldCharType="separate"/>
    </w:r>
    <w:r w:rsidR="0038117F">
      <w:rPr>
        <w:rFonts w:eastAsiaTheme="minorHAnsi" w:cs="Calibri"/>
        <w:b/>
        <w:noProof/>
        <w:sz w:val="16"/>
        <w:szCs w:val="16"/>
      </w:rPr>
      <w:t>3</w:t>
    </w:r>
    <w:r w:rsidRPr="00953213">
      <w:rPr>
        <w:rFonts w:eastAsiaTheme="minorHAnsi" w:cs="Calibri"/>
        <w:b/>
        <w:sz w:val="16"/>
        <w:szCs w:val="16"/>
      </w:rPr>
      <w:fldChar w:fldCharType="end"/>
    </w:r>
    <w:r w:rsidR="00DE736B" w:rsidRPr="00953213">
      <w:rPr>
        <w:rFonts w:eastAsiaTheme="minorHAnsi" w:cs="Calibri"/>
        <w:b/>
        <w:sz w:val="16"/>
        <w:szCs w:val="16"/>
      </w:rPr>
      <w:t>/</w:t>
    </w:r>
    <w:fldSimple w:instr=" NUMPAGES  \* MERGEFORMAT ">
      <w:r w:rsidR="0038117F" w:rsidRPr="0038117F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DE736B" w:rsidRPr="00DD6183" w:rsidRDefault="00DD6183">
    <w:pPr>
      <w:pStyle w:val="Pieddepage"/>
      <w:rPr>
        <w:rFonts w:asciiTheme="minorHAnsi" w:eastAsiaTheme="minorHAnsi" w:hAnsiTheme="minorHAnsi" w:cstheme="minorBidi"/>
        <w:sz w:val="16"/>
      </w:rPr>
    </w:pPr>
    <w:r>
      <w:rPr>
        <w:rFonts w:asciiTheme="minorHAnsi" w:eastAsiaTheme="minorHAnsi" w:hAnsiTheme="minorHAnsi" w:cstheme="minorBidi"/>
        <w:sz w:val="16"/>
      </w:rPr>
      <w:t>Xavier PESSOLES – Jean-Pierre PUPIER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223A27" w:rsidRPr="00DC02BB" w:rsidRDefault="00223A2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442E1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442E1C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37221"/>
    <w:multiLevelType w:val="hybridMultilevel"/>
    <w:tmpl w:val="46B879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20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46B02"/>
    <w:multiLevelType w:val="hybridMultilevel"/>
    <w:tmpl w:val="F904B5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2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9"/>
  </w:num>
  <w:num w:numId="7">
    <w:abstractNumId w:val="34"/>
  </w:num>
  <w:num w:numId="8">
    <w:abstractNumId w:val="15"/>
  </w:num>
  <w:num w:numId="9">
    <w:abstractNumId w:val="2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30"/>
  </w:num>
  <w:num w:numId="13">
    <w:abstractNumId w:val="17"/>
  </w:num>
  <w:num w:numId="14">
    <w:abstractNumId w:val="32"/>
  </w:num>
  <w:num w:numId="15">
    <w:abstractNumId w:val="37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7"/>
  </w:num>
  <w:num w:numId="29">
    <w:abstractNumId w:val="11"/>
    <w:lvlOverride w:ilvl="0">
      <w:startOverride w:val="1"/>
    </w:lvlOverride>
  </w:num>
  <w:num w:numId="30">
    <w:abstractNumId w:val="3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22"/>
  </w:num>
  <w:num w:numId="34">
    <w:abstractNumId w:val="6"/>
  </w:num>
  <w:num w:numId="35">
    <w:abstractNumId w:val="34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4"/>
  </w:num>
  <w:num w:numId="41">
    <w:abstractNumId w:val="20"/>
  </w:num>
  <w:num w:numId="42">
    <w:abstractNumId w:val="21"/>
  </w:num>
  <w:num w:numId="43">
    <w:abstractNumId w:val="36"/>
  </w:num>
  <w:num w:numId="44">
    <w:abstractNumId w:val="33"/>
  </w:num>
  <w:num w:numId="45">
    <w:abstractNumId w:val="10"/>
  </w:num>
  <w:num w:numId="46">
    <w:abstractNumId w:val="35"/>
  </w:num>
  <w:num w:numId="47">
    <w:abstractNumId w:val="19"/>
  </w:num>
  <w:num w:numId="48">
    <w:abstractNumId w:val="9"/>
  </w:num>
  <w:num w:numId="49">
    <w:abstractNumId w:val="28"/>
  </w:num>
  <w:num w:numId="50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58"/>
        <o:r id="V:Rule32" type="connector" idref="#AutoShape 134"/>
        <o:r id="V:Rule33" type="connector" idref="#AutoShape 135"/>
        <o:r id="V:Rule34" type="connector" idref="#AutoShape 142"/>
        <o:r id="V:Rule35" type="connector" idref="#AutoShape 132"/>
        <o:r id="V:Rule36" type="connector" idref="#AutoShape 148"/>
        <o:r id="V:Rule37" type="connector" idref="#AutoShape 150"/>
        <o:r id="V:Rule38" type="connector" idref="#AutoShape 161"/>
        <o:r id="V:Rule39" type="connector" idref="#AutoShape 138"/>
        <o:r id="V:Rule40" type="connector" idref="#AutoShape 155"/>
        <o:r id="V:Rule41" type="connector" idref="#AutoShape 160"/>
        <o:r id="V:Rule42" type="connector" idref="#AutoShape 146"/>
        <o:r id="V:Rule43" type="connector" idref="#AutoShape 159"/>
        <o:r id="V:Rule44" type="connector" idref="#AutoShape 136"/>
        <o:r id="V:Rule45" type="connector" idref="#AutoShape 137"/>
        <o:r id="V:Rule46" type="connector" idref="#AutoShape 149"/>
        <o:r id="V:Rule47" type="connector" idref="#AutoShape 162"/>
        <o:r id="V:Rule48" type="connector" idref="#AutoShape 144"/>
        <o:r id="V:Rule49" type="connector" idref="#AutoShape 151"/>
        <o:r id="V:Rule50" type="connector" idref="#AutoShape 141"/>
        <o:r id="V:Rule51" type="connector" idref="#AutoShape 153"/>
        <o:r id="V:Rule52" type="connector" idref="#AutoShape 154"/>
        <o:r id="V:Rule53" type="connector" idref="#AutoShape 157"/>
        <o:r id="V:Rule54" type="connector" idref="#AutoShape 147"/>
        <o:r id="V:Rule55" type="connector" idref="#AutoShape 156"/>
        <o:r id="V:Rule56" type="connector" idref="#AutoShape 152"/>
        <o:r id="V:Rule57" type="connector" idref="#AutoShape 139"/>
        <o:r id="V:Rule58" type="connector" idref="#AutoShape 145"/>
        <o:r id="V:Rule59" type="connector" idref="#AutoShape 140"/>
        <o:r id="V:Rule60" type="connector" idref="#AutoShape 14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174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1F0EAC"/>
    <w:rsid w:val="00211769"/>
    <w:rsid w:val="00223A27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04CB"/>
    <w:rsid w:val="00312493"/>
    <w:rsid w:val="003312D4"/>
    <w:rsid w:val="003456C5"/>
    <w:rsid w:val="0035288B"/>
    <w:rsid w:val="00354615"/>
    <w:rsid w:val="00367448"/>
    <w:rsid w:val="0038117F"/>
    <w:rsid w:val="003935A0"/>
    <w:rsid w:val="003953F0"/>
    <w:rsid w:val="00396150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42E1C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53213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570"/>
    <w:rsid w:val="00A268E3"/>
    <w:rsid w:val="00A373FD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6183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259F-7E75-4450-8F30-BD0CC0C8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296</TotalTime>
  <Pages>3</Pages>
  <Words>212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49</cp:revision>
  <cp:lastPrinted>2014-11-05T11:58:00Z</cp:lastPrinted>
  <dcterms:created xsi:type="dcterms:W3CDTF">2013-09-01T12:24:00Z</dcterms:created>
  <dcterms:modified xsi:type="dcterms:W3CDTF">2014-11-05T11:59:00Z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