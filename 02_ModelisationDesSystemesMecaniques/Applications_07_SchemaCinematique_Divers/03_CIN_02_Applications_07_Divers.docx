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ED752F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4B106C" w:rsidRDefault="004B106C" w:rsidP="00ED752F">
      <w:pPr>
        <w:pStyle w:val="Titre2"/>
      </w:pPr>
      <w:r>
        <w:t>Poussoir</w:t>
      </w:r>
    </w:p>
    <w:p w:rsidR="004B106C" w:rsidRPr="004B106C" w:rsidRDefault="004B106C" w:rsidP="004B106C">
      <w:r>
        <w:rPr>
          <w:noProof/>
          <w:lang w:eastAsia="fr-FR"/>
        </w:rPr>
        <w:drawing>
          <wp:inline distT="0" distB="0" distL="0" distR="0">
            <wp:extent cx="6480810" cy="3427064"/>
            <wp:effectExtent l="1905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42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06C" w:rsidRDefault="004B106C" w:rsidP="004B106C"/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4B106C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4B106C" w:rsidRPr="00ED752F" w:rsidRDefault="004B106C" w:rsidP="004B106C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4B106C" w:rsidRDefault="004B106C" w:rsidP="004B106C">
      <w:pPr>
        <w:rPr>
          <w:lang w:bidi="en-US"/>
        </w:rPr>
      </w:pPr>
    </w:p>
    <w:p w:rsidR="004B106C" w:rsidRDefault="004B106C" w:rsidP="004B106C"/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6.</w:t>
      </w:r>
    </w:p>
    <w:p w:rsidR="004B106C" w:rsidRDefault="004B106C" w:rsidP="004B106C"/>
    <w:p w:rsidR="004B106C" w:rsidRDefault="004B106C">
      <w:pPr>
        <w:jc w:val="left"/>
      </w:pPr>
      <w:r>
        <w:br w:type="page"/>
      </w:r>
    </w:p>
    <w:p w:rsidR="00DA6248" w:rsidRDefault="00ED752F" w:rsidP="00ED752F">
      <w:pPr>
        <w:pStyle w:val="Titre2"/>
      </w:pPr>
      <w:r>
        <w:lastRenderedPageBreak/>
        <w:t>Butée micrométrique</w:t>
      </w:r>
    </w:p>
    <w:p w:rsidR="00ED752F" w:rsidRDefault="00ED752F" w:rsidP="00ED752F">
      <w:r w:rsidRPr="00ED752F">
        <w:drawing>
          <wp:inline distT="0" distB="0" distL="0" distR="0">
            <wp:extent cx="6477000" cy="3030220"/>
            <wp:effectExtent l="19050" t="0" r="0" b="0"/>
            <wp:docPr id="2" name="Image 2" descr="..\..\..\Brouillon\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..\..\Brouillon\0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2F" w:rsidRDefault="00ED752F" w:rsidP="00ED752F"/>
    <w:p w:rsidR="00ED752F" w:rsidRDefault="00ED752F" w:rsidP="00ED752F"/>
    <w:p w:rsidR="00ED752F" w:rsidRDefault="00ED752F" w:rsidP="00ED752F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ED752F" w:rsidRDefault="00ED752F" w:rsidP="00ED752F">
      <w:pPr>
        <w:rPr>
          <w:lang w:bidi="en-US"/>
        </w:rPr>
      </w:pPr>
    </w:p>
    <w:p w:rsidR="00ED752F" w:rsidRDefault="00ED752F" w:rsidP="00ED752F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ED752F" w:rsidRDefault="00ED752F" w:rsidP="00ED752F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ED752F" w:rsidRDefault="00ED752F" w:rsidP="00ED752F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ED752F" w:rsidRPr="00ED752F" w:rsidRDefault="00ED752F" w:rsidP="00ED752F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ED752F" w:rsidRDefault="00ED752F" w:rsidP="00ED752F">
      <w:pPr>
        <w:rPr>
          <w:lang w:bidi="en-US"/>
        </w:rPr>
      </w:pPr>
    </w:p>
    <w:p w:rsidR="004B106C" w:rsidRDefault="004B106C" w:rsidP="004B106C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1.</w:t>
      </w:r>
    </w:p>
    <w:p w:rsidR="00ED752F" w:rsidRDefault="00ED752F" w:rsidP="00ED752F">
      <w:pPr>
        <w:rPr>
          <w:lang w:bidi="en-US"/>
        </w:rPr>
      </w:pPr>
    </w:p>
    <w:p w:rsidR="00552D5E" w:rsidRDefault="00552D5E" w:rsidP="00552D5E">
      <w:pPr>
        <w:pStyle w:val="Titre2"/>
        <w:rPr>
          <w:lang w:bidi="en-US"/>
        </w:rPr>
      </w:pPr>
      <w:r>
        <w:rPr>
          <w:lang w:bidi="en-US"/>
        </w:rPr>
        <w:t>Butée de fraisage</w:t>
      </w:r>
    </w:p>
    <w:p w:rsidR="00552D5E" w:rsidRDefault="00552D5E" w:rsidP="00552D5E"/>
    <w:p w:rsidR="00552D5E" w:rsidRDefault="00552D5E" w:rsidP="00552D5E">
      <w:pPr>
        <w:pStyle w:val="Titre7"/>
      </w:pPr>
      <w:r w:rsidRPr="00ED752F">
        <w:rPr>
          <w:b/>
        </w:rPr>
        <w:t>Question 1</w:t>
      </w:r>
      <w:r>
        <w:t> : Décrire le fonctionnement de la butée.</w:t>
      </w:r>
    </w:p>
    <w:p w:rsidR="00552D5E" w:rsidRDefault="00552D5E" w:rsidP="00552D5E">
      <w:pPr>
        <w:rPr>
          <w:lang w:bidi="en-US"/>
        </w:rPr>
      </w:pPr>
    </w:p>
    <w:p w:rsidR="00552D5E" w:rsidRDefault="00552D5E" w:rsidP="00552D5E">
      <w:pPr>
        <w:pStyle w:val="Titre7"/>
      </w:pPr>
      <w:r w:rsidRPr="00ED752F">
        <w:rPr>
          <w:b/>
        </w:rPr>
        <w:t>Question 2</w:t>
      </w:r>
      <w:r>
        <w:t> : Tracer le schéma cinématique. Pour cela :</w:t>
      </w:r>
    </w:p>
    <w:p w:rsidR="00552D5E" w:rsidRDefault="00552D5E" w:rsidP="00552D5E">
      <w:pPr>
        <w:pStyle w:val="Titre7"/>
        <w:numPr>
          <w:ilvl w:val="0"/>
          <w:numId w:val="50"/>
        </w:numPr>
      </w:pPr>
      <w:proofErr w:type="gramStart"/>
      <w:r>
        <w:t>identifier</w:t>
      </w:r>
      <w:proofErr w:type="gramEnd"/>
      <w:r>
        <w:t xml:space="preserve"> les classes d’équivalence cinématique ;</w:t>
      </w:r>
    </w:p>
    <w:p w:rsidR="00552D5E" w:rsidRDefault="00552D5E" w:rsidP="00552D5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graphe de structure ;</w:t>
      </w:r>
    </w:p>
    <w:p w:rsidR="00552D5E" w:rsidRPr="00ED752F" w:rsidRDefault="00552D5E" w:rsidP="00552D5E">
      <w:pPr>
        <w:pStyle w:val="Titre7"/>
        <w:numPr>
          <w:ilvl w:val="0"/>
          <w:numId w:val="50"/>
        </w:numPr>
      </w:pPr>
      <w:proofErr w:type="gramStart"/>
      <w:r>
        <w:t>tracer</w:t>
      </w:r>
      <w:proofErr w:type="gramEnd"/>
      <w:r>
        <w:t xml:space="preserve"> le schéma cinématique.</w:t>
      </w:r>
    </w:p>
    <w:p w:rsidR="00552D5E" w:rsidRDefault="00552D5E" w:rsidP="00552D5E">
      <w:pPr>
        <w:rPr>
          <w:lang w:bidi="en-US"/>
        </w:rPr>
      </w:pPr>
    </w:p>
    <w:p w:rsidR="00552D5E" w:rsidRDefault="00552D5E" w:rsidP="00552D5E">
      <w:pPr>
        <w:pStyle w:val="Titre7"/>
      </w:pPr>
      <w:r w:rsidRPr="00ED752F">
        <w:rPr>
          <w:b/>
        </w:rPr>
        <w:t xml:space="preserve">Question </w:t>
      </w:r>
      <w:r>
        <w:rPr>
          <w:b/>
        </w:rPr>
        <w:t>3</w:t>
      </w:r>
      <w:r>
        <w:t> : Tracer la pièce 1.</w:t>
      </w:r>
    </w:p>
    <w:p w:rsidR="00552D5E" w:rsidRDefault="00552D5E" w:rsidP="00552D5E">
      <w:pPr>
        <w:rPr>
          <w:noProof/>
          <w:lang w:eastAsia="fr-FR"/>
        </w:rPr>
      </w:pPr>
    </w:p>
    <w:p w:rsidR="00552D5E" w:rsidRDefault="00552D5E" w:rsidP="00552D5E">
      <w:pPr>
        <w:rPr>
          <w:noProof/>
          <w:lang w:eastAsia="fr-FR"/>
        </w:rPr>
      </w:pPr>
    </w:p>
    <w:p w:rsidR="00552D5E" w:rsidRDefault="00552D5E" w:rsidP="00552D5E">
      <w:pPr>
        <w:rPr>
          <w:noProof/>
          <w:lang w:eastAsia="fr-FR"/>
        </w:rPr>
      </w:pPr>
    </w:p>
    <w:p w:rsidR="00552D5E" w:rsidRPr="00552D5E" w:rsidRDefault="00552D5E" w:rsidP="00552D5E">
      <w:pPr>
        <w:rPr>
          <w:lang w:bidi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480810" cy="4634821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63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D5E" w:rsidRPr="00552D5E" w:rsidSect="007442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FF5990" w:rsidRDefault="005B3896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4F2890" w:rsidRPr="004F2890">
        <w:rPr>
          <w:rFonts w:eastAsiaTheme="minorHAnsi" w:cs="Calibri"/>
          <w:noProof/>
          <w:sz w:val="16"/>
          <w:szCs w:val="16"/>
        </w:rPr>
        <w:t>03_CIN</w:t>
      </w:r>
      <w:r w:rsidR="004F2890" w:rsidRPr="004F2890">
        <w:rPr>
          <w:noProof/>
          <w:sz w:val="16"/>
          <w:szCs w:val="16"/>
        </w:rPr>
        <w:t>_02_Applications_07</w:t>
      </w:r>
      <w:r w:rsidR="004F2890">
        <w:rPr>
          <w:noProof/>
        </w:rPr>
        <w:t>_Divers.docx</w:t>
      </w:r>
    </w:fldSimple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Pr="00FF5990">
      <w:rPr>
        <w:rFonts w:eastAsiaTheme="minorHAnsi" w:cs="Calibri"/>
        <w:b/>
        <w:sz w:val="16"/>
        <w:szCs w:val="16"/>
      </w:rPr>
      <w:fldChar w:fldCharType="separate"/>
    </w:r>
    <w:r w:rsidR="004F2890">
      <w:rPr>
        <w:rFonts w:eastAsiaTheme="minorHAnsi" w:cs="Calibri"/>
        <w:b/>
        <w:noProof/>
        <w:sz w:val="16"/>
        <w:szCs w:val="16"/>
      </w:rPr>
      <w:t>3</w:t>
    </w:r>
    <w:r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4F2890" w:rsidRPr="004F2890">
        <w:rPr>
          <w:rFonts w:eastAsiaTheme="minorHAnsi" w:cs="Calibri"/>
          <w:b/>
          <w:noProof/>
          <w:sz w:val="16"/>
          <w:szCs w:val="16"/>
        </w:rPr>
        <w:t>3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5B3896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5B3896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4161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4162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4163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4164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4165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4166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4167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4168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4169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4170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4171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4172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4173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4174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4175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4176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4177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4178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4179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4180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4181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4182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4183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4184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4185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4186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4187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4188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4189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4190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4191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4192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37221"/>
    <w:multiLevelType w:val="hybridMultilevel"/>
    <w:tmpl w:val="46B879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20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5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46B02"/>
    <w:multiLevelType w:val="hybridMultilevel"/>
    <w:tmpl w:val="F904B5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</w:num>
  <w:num w:numId="2">
    <w:abstractNumId w:val="26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9"/>
  </w:num>
  <w:num w:numId="7">
    <w:abstractNumId w:val="34"/>
  </w:num>
  <w:num w:numId="8">
    <w:abstractNumId w:val="15"/>
  </w:num>
  <w:num w:numId="9">
    <w:abstractNumId w:val="2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31"/>
  </w:num>
  <w:num w:numId="12">
    <w:abstractNumId w:val="30"/>
  </w:num>
  <w:num w:numId="13">
    <w:abstractNumId w:val="17"/>
  </w:num>
  <w:num w:numId="14">
    <w:abstractNumId w:val="32"/>
  </w:num>
  <w:num w:numId="15">
    <w:abstractNumId w:val="37"/>
  </w:num>
  <w:num w:numId="16">
    <w:abstractNumId w:val="25"/>
  </w:num>
  <w:num w:numId="17">
    <w:abstractNumId w:val="26"/>
  </w:num>
  <w:num w:numId="18">
    <w:abstractNumId w:val="26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7"/>
  </w:num>
  <w:num w:numId="29">
    <w:abstractNumId w:val="11"/>
    <w:lvlOverride w:ilvl="0">
      <w:startOverride w:val="1"/>
    </w:lvlOverride>
  </w:num>
  <w:num w:numId="30">
    <w:abstractNumId w:val="34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22"/>
  </w:num>
  <w:num w:numId="34">
    <w:abstractNumId w:val="6"/>
  </w:num>
  <w:num w:numId="35">
    <w:abstractNumId w:val="34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4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4"/>
  </w:num>
  <w:num w:numId="41">
    <w:abstractNumId w:val="20"/>
  </w:num>
  <w:num w:numId="42">
    <w:abstractNumId w:val="21"/>
  </w:num>
  <w:num w:numId="43">
    <w:abstractNumId w:val="36"/>
  </w:num>
  <w:num w:numId="44">
    <w:abstractNumId w:val="33"/>
  </w:num>
  <w:num w:numId="45">
    <w:abstractNumId w:val="10"/>
  </w:num>
  <w:num w:numId="46">
    <w:abstractNumId w:val="35"/>
  </w:num>
  <w:num w:numId="47">
    <w:abstractNumId w:val="19"/>
  </w:num>
  <w:num w:numId="48">
    <w:abstractNumId w:val="9"/>
  </w:num>
  <w:num w:numId="49">
    <w:abstractNumId w:val="28"/>
  </w:num>
  <w:num w:numId="50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193"/>
    <o:shapelayout v:ext="edit">
      <o:idmap v:ext="edit" data="4"/>
      <o:rules v:ext="edit">
        <o:r id="V:Rule31" type="connector" idref="#AutoShape 162"/>
        <o:r id="V:Rule32" type="connector" idref="#AutoShape 159"/>
        <o:r id="V:Rule33" type="connector" idref="#AutoShape 136"/>
        <o:r id="V:Rule34" type="connector" idref="#AutoShape 134"/>
        <o:r id="V:Rule35" type="connector" idref="#AutoShape 157"/>
        <o:r id="V:Rule36" type="connector" idref="#AutoShape 156"/>
        <o:r id="V:Rule37" type="connector" idref="#AutoShape 140"/>
        <o:r id="V:Rule38" type="connector" idref="#AutoShape 151"/>
        <o:r id="V:Rule39" type="connector" idref="#AutoShape 153"/>
        <o:r id="V:Rule40" type="connector" idref="#AutoShape 142"/>
        <o:r id="V:Rule41" type="connector" idref="#AutoShape 149"/>
        <o:r id="V:Rule42" type="connector" idref="#AutoShape 152"/>
        <o:r id="V:Rule43" type="connector" idref="#AutoShape 137"/>
        <o:r id="V:Rule44" type="connector" idref="#AutoShape 148"/>
        <o:r id="V:Rule45" type="connector" idref="#AutoShape 146"/>
        <o:r id="V:Rule46" type="connector" idref="#AutoShape 161"/>
        <o:r id="V:Rule47" type="connector" idref="#AutoShape 160"/>
        <o:r id="V:Rule48" type="connector" idref="#AutoShape 139"/>
        <o:r id="V:Rule49" type="connector" idref="#AutoShape 143"/>
        <o:r id="V:Rule50" type="connector" idref="#AutoShape 154"/>
        <o:r id="V:Rule51" type="connector" idref="#AutoShape 150"/>
        <o:r id="V:Rule52" type="connector" idref="#AutoShape 144"/>
        <o:r id="V:Rule53" type="connector" idref="#AutoShape 138"/>
        <o:r id="V:Rule54" type="connector" idref="#AutoShape 155"/>
        <o:r id="V:Rule55" type="connector" idref="#AutoShape 147"/>
        <o:r id="V:Rule56" type="connector" idref="#AutoShape 141"/>
        <o:r id="V:Rule57" type="connector" idref="#AutoShape 145"/>
        <o:r id="V:Rule58" type="connector" idref="#AutoShape 132"/>
        <o:r id="V:Rule59" type="connector" idref="#AutoShape 158"/>
        <o:r id="V:Rule60" type="connector" idref="#AutoShape 13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E74AF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106C"/>
    <w:rsid w:val="004B2078"/>
    <w:rsid w:val="004B7299"/>
    <w:rsid w:val="004C6AE1"/>
    <w:rsid w:val="004F2890"/>
    <w:rsid w:val="00517D63"/>
    <w:rsid w:val="00526EFA"/>
    <w:rsid w:val="0053179F"/>
    <w:rsid w:val="0053549F"/>
    <w:rsid w:val="00552D5E"/>
    <w:rsid w:val="00556B47"/>
    <w:rsid w:val="00574884"/>
    <w:rsid w:val="0057545C"/>
    <w:rsid w:val="00585397"/>
    <w:rsid w:val="00587F86"/>
    <w:rsid w:val="005954B8"/>
    <w:rsid w:val="005B389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D752F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A662-EB6D-46A8-9A84-EB2DCED9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287</TotalTime>
  <Pages>3</Pages>
  <Words>211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44</cp:revision>
  <cp:lastPrinted>2014-10-09T09:39:00Z</cp:lastPrinted>
  <dcterms:created xsi:type="dcterms:W3CDTF">2013-09-01T12:24:00Z</dcterms:created>
  <dcterms:modified xsi:type="dcterms:W3CDTF">2014-10-09T10:01:00Z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