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FF5990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 xml:space="preserve">Exercice d’application – </w:t>
      </w:r>
      <w:r w:rsidR="00BC1693">
        <w:rPr>
          <w:sz w:val="24"/>
        </w:rPr>
        <w:t>Robinet à pointeau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DA6248" w:rsidRDefault="004C6AE1" w:rsidP="004C6AE1">
      <w:pPr>
        <w:pStyle w:val="Titre2"/>
        <w:numPr>
          <w:ilvl w:val="0"/>
          <w:numId w:val="0"/>
        </w:numPr>
      </w:pPr>
      <w:r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3"/>
        <w:gridCol w:w="5479"/>
      </w:tblGrid>
      <w:tr w:rsidR="00D73FEF" w:rsidTr="00662D8E">
        <w:tc>
          <w:tcPr>
            <w:tcW w:w="4943" w:type="dxa"/>
            <w:vAlign w:val="center"/>
          </w:tcPr>
          <w:p w:rsidR="00D73FEF" w:rsidRDefault="00D73FEF" w:rsidP="00D73FE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17109" cy="1858061"/>
                  <wp:effectExtent l="19050" t="0" r="0" b="0"/>
                  <wp:docPr id="3" name="Image 20" descr="G:\Github\03_Etude_Cinematique_Systemes_Solides_Chaine_Energie_Analyser_Modeliser_Resoudre\02_ModelisationDesSystemesMecaniques\Applications_04_SchemaCinematique_Robinet\SysML\Exigen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:\Github\03_Etude_Cinematique_Systemes_Solides_Chaine_Energie_Analyser_Modeliser_Resoudre\02_ModelisationDesSystemesMecaniques\Applications_04_SchemaCinematique_Robinet\SysML\Exigen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20" cy="185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9" w:type="dxa"/>
            <w:vAlign w:val="center"/>
          </w:tcPr>
          <w:p w:rsidR="00D73FEF" w:rsidRDefault="00276185" w:rsidP="00D73FE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62062" cy="1866333"/>
                  <wp:effectExtent l="19050" t="0" r="0" b="0"/>
                  <wp:docPr id="6" name="Image 22" descr="G:\Github\03_Etude_Cinematique_Systemes_Solides_Chaine_Energie_Analyser_Modeliser_Resoudre\02_ModelisationDesSystemesMecaniques\Applications_04_SchemaCinematique_Robinet\SysML\Diagramme de blo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:\Github\03_Etude_Cinematique_Systemes_Solides_Chaine_Energie_Analyser_Modeliser_Resoudre\02_ModelisationDesSystemesMecaniques\Applications_04_SchemaCinematique_Robinet\SysML\Diagramme de blo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381" cy="18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AE1" w:rsidRDefault="004C6AE1" w:rsidP="004C6AE1"/>
    <w:p w:rsidR="00276185" w:rsidRDefault="00276185" w:rsidP="00276185">
      <w:pPr>
        <w:pStyle w:val="Titre2"/>
        <w:numPr>
          <w:ilvl w:val="0"/>
          <w:numId w:val="0"/>
        </w:numPr>
        <w:ind w:left="360" w:hanging="360"/>
      </w:pPr>
      <w:r>
        <w:t>Étude technologique</w:t>
      </w:r>
    </w:p>
    <w:p w:rsidR="00276185" w:rsidRDefault="00276185" w:rsidP="00276185">
      <w:r>
        <w:t xml:space="preserve">Pour répondre aux diverses questions, utilisation du </w:t>
      </w:r>
      <w:r w:rsidRPr="006F27C8">
        <w:rPr>
          <w:i/>
        </w:rPr>
        <w:t>Guide du Dessinateur</w:t>
      </w:r>
      <w:r>
        <w:t xml:space="preserve"> impérative.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1</w:t>
      </w:r>
      <w:r w:rsidRPr="00276185">
        <w:rPr>
          <w:rFonts w:eastAsiaTheme="minorHAnsi"/>
          <w:b/>
        </w:rPr>
        <w:t xml:space="preserve"> Donner la fonction de la pièce 6 et son nom.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2 Donner le mouvement relatif de la pièce 5 par rapport à la pièce 4.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 xml:space="preserve">3 Donner le rôle des pièces 9, 8, 7. 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4 Quel est l’avantage d’avoir un siège (la pièce 2) démontable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5 Il y a sur le dessin une remarque trou à déplacer à gauche : quelle est l’utilité de ce trou et pourquoi cette remarque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6 La pièce 3 est hachurée de façon particulière : quelle est la signification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7 En quoi le montage de la pièce 10 sur la pièce 3 peut-il être amélioré ?</w:t>
      </w:r>
    </w:p>
    <w:p w:rsid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8 Pourquoi la pièce 3 n’est pas de diamètre constant sur toute sa longueur ?</w:t>
      </w:r>
    </w:p>
    <w:p w:rsidR="00276185" w:rsidRPr="00276185" w:rsidRDefault="00276185" w:rsidP="00276185">
      <w:pPr>
        <w:rPr>
          <w:lang w:bidi="en-US"/>
        </w:rPr>
      </w:pPr>
    </w:p>
    <w:p w:rsidR="00276185" w:rsidRDefault="00276185" w:rsidP="00276185">
      <w:pPr>
        <w:pStyle w:val="Titre2"/>
        <w:numPr>
          <w:ilvl w:val="0"/>
          <w:numId w:val="0"/>
        </w:numPr>
      </w:pPr>
      <w:bookmarkStart w:id="0" w:name="_Toc403129231"/>
      <w:r>
        <w:t>Étude cinématique</w:t>
      </w:r>
      <w:bookmarkEnd w:id="0"/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9</w:t>
      </w:r>
      <w:r w:rsidRPr="00276185">
        <w:rPr>
          <w:rFonts w:eastAsiaTheme="minorHAnsi"/>
          <w:b/>
        </w:rPr>
        <w:t xml:space="preserve"> En utilisant les liaisons élémentaires et normalisées vues en cours donner le schéma cinématique représentant le fonctionnement du robinet à pointeau.</w:t>
      </w:r>
    </w:p>
    <w:p w:rsidR="00276185" w:rsidRDefault="00276185" w:rsidP="00276185"/>
    <w:p w:rsidR="00276185" w:rsidRDefault="00276185" w:rsidP="00276185">
      <w:pPr>
        <w:pStyle w:val="Titre2"/>
        <w:numPr>
          <w:ilvl w:val="0"/>
          <w:numId w:val="0"/>
        </w:numPr>
        <w:ind w:left="360" w:hanging="360"/>
      </w:pPr>
      <w:bookmarkStart w:id="1" w:name="_Toc403129232"/>
      <w:r>
        <w:t>Dessin</w:t>
      </w:r>
      <w:bookmarkEnd w:id="1"/>
    </w:p>
    <w:p w:rsidR="00276185" w:rsidRDefault="00662D8E" w:rsidP="00276185">
      <w:r>
        <w:t>Prenez une feuille A4</w:t>
      </w:r>
      <w:r w:rsidR="00276185">
        <w:t xml:space="preserve"> et séparer-la en deux suivant la grande médiane verticale.</w:t>
      </w:r>
    </w:p>
    <w:p w:rsidR="00276185" w:rsidRDefault="00276185" w:rsidP="00276185">
      <w:pPr>
        <w:rPr>
          <w:bCs/>
          <w:sz w:val="24"/>
        </w:rPr>
      </w:pP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 10 :</w:t>
      </w:r>
      <w:r w:rsidRPr="00276185">
        <w:rPr>
          <w:rFonts w:eastAsiaTheme="minorHAnsi"/>
          <w:b/>
        </w:rPr>
        <w:t xml:space="preserve"> Pièce 4 et 3 en vue de face coupée (celle du dessin d’ensemble) et en vue de dessus (axe X dirigé vers le haut). </w:t>
      </w:r>
    </w:p>
    <w:p w:rsidR="00276185" w:rsidRDefault="00276185" w:rsidP="00276185"/>
    <w:p w:rsidR="00276185" w:rsidRPr="00276185" w:rsidRDefault="00276185" w:rsidP="00276185">
      <w:pPr>
        <w:rPr>
          <w:i/>
        </w:rPr>
      </w:pPr>
      <w:r w:rsidRPr="00276185">
        <w:rPr>
          <w:i/>
        </w:rPr>
        <w:t>Le dessin d’ensemble représente le robinet à pointeau à une échelle qui sera considérée comme étant égale à 1.</w:t>
      </w:r>
    </w:p>
    <w:p w:rsidR="00276185" w:rsidRPr="00276185" w:rsidRDefault="00276185" w:rsidP="00276185">
      <w:r w:rsidRPr="00276185">
        <w:rPr>
          <w:noProof/>
          <w:lang w:eastAsia="fr-FR"/>
        </w:rPr>
        <w:lastRenderedPageBreak/>
        <w:drawing>
          <wp:inline distT="0" distB="0" distL="0" distR="0">
            <wp:extent cx="6364435" cy="9292856"/>
            <wp:effectExtent l="19050" t="0" r="0" b="0"/>
            <wp:docPr id="7" name="Image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02" cy="929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185" w:rsidRPr="00276185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FF5990" w:rsidRDefault="006E2012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291012" w:rsidRPr="00291012">
        <w:rPr>
          <w:rFonts w:eastAsiaTheme="minorHAnsi" w:cs="Calibri"/>
          <w:noProof/>
          <w:sz w:val="16"/>
          <w:szCs w:val="16"/>
        </w:rPr>
        <w:t>03_CIN</w:t>
      </w:r>
      <w:r w:rsidR="00291012" w:rsidRPr="00291012">
        <w:rPr>
          <w:noProof/>
          <w:sz w:val="16"/>
          <w:szCs w:val="16"/>
        </w:rPr>
        <w:t>_02_Applications_04.docx</w:t>
      </w:r>
    </w:fldSimple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Pr="00FF5990">
      <w:rPr>
        <w:rFonts w:eastAsiaTheme="minorHAnsi" w:cs="Calibri"/>
        <w:b/>
        <w:sz w:val="16"/>
        <w:szCs w:val="16"/>
      </w:rPr>
      <w:fldChar w:fldCharType="separate"/>
    </w:r>
    <w:r w:rsidR="00291012">
      <w:rPr>
        <w:rFonts w:eastAsiaTheme="minorHAnsi" w:cs="Calibri"/>
        <w:b/>
        <w:noProof/>
        <w:sz w:val="16"/>
        <w:szCs w:val="16"/>
      </w:rPr>
      <w:t>1</w:t>
    </w:r>
    <w:r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291012" w:rsidRPr="00291012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C22FC6" w:rsidRPr="00DC02BB" w:rsidRDefault="00C22FC6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6E2012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6E2012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4161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4162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4163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4164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4165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4166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4167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4168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4169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4170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4171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4172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4173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4174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4175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4176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4177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4178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4179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4180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4181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4182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4183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4184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4185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4186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4187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4188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4189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4190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4191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4192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012" w:rsidRDefault="0029101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4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2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23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5"/>
  </w:num>
  <w:num w:numId="6">
    <w:abstractNumId w:val="25"/>
  </w:num>
  <w:num w:numId="7">
    <w:abstractNumId w:val="30"/>
  </w:num>
  <w:num w:numId="8">
    <w:abstractNumId w:val="14"/>
  </w:num>
  <w:num w:numId="9">
    <w:abstractNumId w:val="2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7"/>
  </w:num>
  <w:num w:numId="12">
    <w:abstractNumId w:val="26"/>
  </w:num>
  <w:num w:numId="13">
    <w:abstractNumId w:val="16"/>
  </w:num>
  <w:num w:numId="14">
    <w:abstractNumId w:val="28"/>
  </w:num>
  <w:num w:numId="15">
    <w:abstractNumId w:val="33"/>
  </w:num>
  <w:num w:numId="16">
    <w:abstractNumId w:val="22"/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"/>
  </w:num>
  <w:num w:numId="20">
    <w:abstractNumId w:val="10"/>
  </w:num>
  <w:num w:numId="21">
    <w:abstractNumId w:val="8"/>
  </w:num>
  <w:num w:numId="22">
    <w:abstractNumId w:val="4"/>
  </w:num>
  <w:num w:numId="23">
    <w:abstractNumId w:val="3"/>
  </w:num>
  <w:num w:numId="24">
    <w:abstractNumId w:val="13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24"/>
  </w:num>
  <w:num w:numId="29">
    <w:abstractNumId w:val="10"/>
    <w:lvlOverride w:ilvl="0">
      <w:startOverride w:val="1"/>
    </w:lvlOverride>
  </w:num>
  <w:num w:numId="30">
    <w:abstractNumId w:val="3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19"/>
  </w:num>
  <w:num w:numId="34">
    <w:abstractNumId w:val="6"/>
  </w:num>
  <w:num w:numId="35">
    <w:abstractNumId w:val="3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30"/>
    <w:lvlOverride w:ilvl="0">
      <w:startOverride w:val="1"/>
    </w:lvlOverride>
  </w:num>
  <w:num w:numId="38">
    <w:abstractNumId w:val="7"/>
  </w:num>
  <w:num w:numId="39">
    <w:abstractNumId w:val="15"/>
  </w:num>
  <w:num w:numId="40">
    <w:abstractNumId w:val="21"/>
  </w:num>
  <w:num w:numId="41">
    <w:abstractNumId w:val="17"/>
  </w:num>
  <w:num w:numId="42">
    <w:abstractNumId w:val="18"/>
  </w:num>
  <w:num w:numId="43">
    <w:abstractNumId w:val="32"/>
  </w:num>
  <w:num w:numId="44">
    <w:abstractNumId w:val="29"/>
  </w:num>
  <w:num w:numId="45">
    <w:abstractNumId w:val="9"/>
  </w:num>
  <w:num w:numId="46">
    <w:abstractNumId w:val="3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93"/>
    <o:shapelayout v:ext="edit">
      <o:idmap v:ext="edit" data="4"/>
      <o:rules v:ext="edit">
        <o:r id="V:Rule41" type="connector" idref="#AutoShape 162"/>
        <o:r id="V:Rule43" type="connector" idref="#AutoShape 135"/>
        <o:r id="V:Rule45" type="connector" idref="#AutoShape 132"/>
        <o:r id="V:Rule63" type="connector" idref="#AutoShape 150"/>
        <o:r id="V:Rule64" type="connector" idref="#AutoShape 161"/>
        <o:r id="V:Rule71" type="connector" idref="#AutoShape 139"/>
        <o:r id="V:Rule72" type="connector" idref="#AutoShape 134"/>
        <o:r id="V:Rule78" type="connector" idref="#AutoShape 137"/>
        <o:r id="V:Rule80" type="connector" idref="#AutoShape 142"/>
        <o:r id="V:Rule86" type="connector" idref="#AutoShape 145"/>
        <o:r id="V:Rule88" type="connector" idref="#AutoShape 160"/>
        <o:r id="V:Rule89" type="connector" idref="#AutoShape 144"/>
        <o:r id="V:Rule91" type="connector" idref="#AutoShape 136"/>
        <o:r id="V:Rule97" type="connector" idref="#AutoShape 149"/>
        <o:r id="V:Rule101" type="connector" idref="#AutoShape 140"/>
        <o:r id="V:Rule102" type="connector" idref="#AutoShape 148"/>
        <o:r id="V:Rule104" type="connector" idref="#AutoShape 141"/>
        <o:r id="V:Rule105" type="connector" idref="#AutoShape 153"/>
        <o:r id="V:Rule107" type="connector" idref="#AutoShape 159"/>
        <o:r id="V:Rule108" type="connector" idref="#AutoShape 152"/>
        <o:r id="V:Rule109" type="connector" idref="#AutoShape 158"/>
        <o:r id="V:Rule110" type="connector" idref="#AutoShape 146"/>
        <o:r id="V:Rule111" type="connector" idref="#AutoShape 138"/>
        <o:r id="V:Rule113" type="connector" idref="#AutoShape 157"/>
        <o:r id="V:Rule115" type="connector" idref="#AutoShape 156"/>
        <o:r id="V:Rule116" type="connector" idref="#AutoShape 143"/>
        <o:r id="V:Rule117" type="connector" idref="#AutoShape 155"/>
        <o:r id="V:Rule118" type="connector" idref="#AutoShape 147"/>
        <o:r id="V:Rule119" type="connector" idref="#AutoShape 151"/>
        <o:r id="V:Rule120" type="connector" idref="#AutoShape 1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D109-77B0-4691-9D74-E2A07D63F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241</TotalTime>
  <Pages>2</Pages>
  <Words>298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37</cp:revision>
  <cp:lastPrinted>2014-09-08T20:46:00Z</cp:lastPrinted>
  <dcterms:created xsi:type="dcterms:W3CDTF">2013-09-01T12:24:00Z</dcterms:created>
  <dcterms:modified xsi:type="dcterms:W3CDTF">2014-10-07T14:42:00Z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