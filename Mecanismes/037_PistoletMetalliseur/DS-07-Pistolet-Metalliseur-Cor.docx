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2F" w:rsidRDefault="00612D64" w:rsidP="00612D64">
      <w:pPr>
        <w:rPr>
          <w:rFonts w:eastAsiaTheme="minorHAnsi"/>
        </w:rPr>
      </w:pPr>
      <w:r>
        <w:rPr>
          <w:noProof/>
          <w:lang w:eastAsia="fr-FR"/>
        </w:rPr>
        <w:drawing>
          <wp:inline distT="0" distB="0" distL="0" distR="0">
            <wp:extent cx="6426200" cy="2600960"/>
            <wp:effectExtent l="19050" t="0" r="0" b="0"/>
            <wp:docPr id="1" name="Image 1" descr="C:\Users\JPP\Documents\BROUILLON\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JPP\Documents\BROUILLON\0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47" r="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E8" w:rsidRDefault="005F4AE8" w:rsidP="00612D64">
      <w:pPr>
        <w:rPr>
          <w:rFonts w:eastAsiaTheme="minorHAnsi"/>
        </w:rPr>
      </w:pPr>
    </w:p>
    <w:p w:rsidR="005F4AE8" w:rsidRDefault="005F4AE8" w:rsidP="00612D64">
      <w:pPr>
        <w:rPr>
          <w:rFonts w:eastAsiaTheme="minorHAnsi"/>
        </w:rPr>
      </w:pPr>
    </w:p>
    <w:p w:rsidR="005F4AE8" w:rsidRDefault="005F4AE8" w:rsidP="00612D64">
      <w:pPr>
        <w:rPr>
          <w:rFonts w:eastAsiaTheme="minorHAnsi"/>
        </w:rPr>
      </w:pPr>
    </w:p>
    <w:p w:rsidR="005F4AE8" w:rsidRDefault="005F4AE8" w:rsidP="00612D64">
      <w:pPr>
        <w:rPr>
          <w:rFonts w:eastAsiaTheme="minorHAnsi"/>
        </w:rPr>
      </w:pPr>
    </w:p>
    <w:p w:rsidR="005F4AE8" w:rsidRDefault="005F4AE8" w:rsidP="00612D64">
      <w:pPr>
        <w:rPr>
          <w:rFonts w:eastAsiaTheme="minorHAnsi"/>
        </w:rPr>
      </w:pPr>
    </w:p>
    <w:p w:rsidR="005F4AE8" w:rsidRPr="00612D64" w:rsidRDefault="005F4AE8" w:rsidP="00612D64">
      <w:pPr>
        <w:rPr>
          <w:rFonts w:eastAsiaTheme="minorHAnsi"/>
        </w:rPr>
      </w:pPr>
      <w:r>
        <w:rPr>
          <w:rFonts w:eastAsiaTheme="minorHAnsi"/>
          <w:noProof/>
          <w:lang w:eastAsia="fr-FR"/>
        </w:rPr>
        <w:drawing>
          <wp:inline distT="0" distB="0" distL="0" distR="0">
            <wp:extent cx="6480810" cy="4056380"/>
            <wp:effectExtent l="19050" t="0" r="0" b="0"/>
            <wp:docPr id="2" name="Image 1" descr="DS-07-Pistolet-Metalliseur-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-07-Pistolet-Metalliseur-S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AE8" w:rsidRPr="00612D64" w:rsidSect="00DE73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010" w:rsidRPr="00DC02BB" w:rsidRDefault="00BD301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BD3010" w:rsidRPr="00DC02BB" w:rsidRDefault="00BD301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505A55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781E8A" w:rsidRPr="00781E8A">
        <w:rPr>
          <w:rFonts w:eastAsiaTheme="minorHAnsi" w:cs="Calibri"/>
          <w:noProof/>
          <w:sz w:val="16"/>
          <w:szCs w:val="16"/>
        </w:rPr>
        <w:t>DS-07-Pistolet-Metalliseur-Cor.docx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BD3010">
      <w:rPr>
        <w:rFonts w:eastAsiaTheme="minorHAnsi" w:cs="Calibri"/>
        <w:b/>
        <w:noProof/>
        <w:sz w:val="24"/>
        <w:szCs w:val="24"/>
      </w:rPr>
      <w:t>1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BD3010" w:rsidRPr="00BD3010">
        <w:rPr>
          <w:rFonts w:eastAsiaTheme="minorHAnsi" w:cs="Calibri"/>
          <w:b/>
          <w:noProof/>
          <w:sz w:val="24"/>
          <w:szCs w:val="24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010" w:rsidRPr="00DC02BB" w:rsidRDefault="00BD301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BD3010" w:rsidRPr="00DC02BB" w:rsidRDefault="00BD3010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505A55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C600F2">
      <w:rPr>
        <w:rFonts w:ascii="French Script MT" w:eastAsiaTheme="minorHAnsi" w:hAnsi="French Script MT" w:cs="Calibri"/>
        <w:sz w:val="32"/>
        <w:szCs w:val="32"/>
      </w:rPr>
      <w:t>Devoir Surveillé</w:t>
    </w:r>
    <w:r w:rsidR="00DE736B"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17"/>
  </w:num>
  <w:num w:numId="8">
    <w:abstractNumId w:val="8"/>
  </w:num>
  <w:num w:numId="9">
    <w:abstractNumId w:val="1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5"/>
  </w:num>
  <w:num w:numId="12">
    <w:abstractNumId w:val="14"/>
  </w:num>
  <w:num w:numId="13">
    <w:abstractNumId w:val="9"/>
  </w:num>
  <w:num w:numId="14">
    <w:abstractNumId w:val="16"/>
  </w:num>
  <w:num w:numId="15">
    <w:abstractNumId w:val="18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68610"/>
    <o:shapelayout v:ext="edit">
      <o:idmap v:ext="edit" data="60"/>
      <o:rules v:ext="edit">
        <o:r id="V:Rule31" type="connector" idref="#_x0000_s61464"/>
        <o:r id="V:Rule32" type="connector" idref="#_x0000_s61465"/>
        <o:r id="V:Rule33" type="connector" idref="#_x0000_s61471"/>
        <o:r id="V:Rule34" type="connector" idref="#_x0000_s61459"/>
        <o:r id="V:Rule35" type="connector" idref="#_x0000_s61445"/>
        <o:r id="V:Rule36" type="connector" idref="#_x0000_s61472"/>
        <o:r id="V:Rule37" type="connector" idref="#_x0000_s61466"/>
        <o:r id="V:Rule38" type="connector" idref="#_x0000_s61449"/>
        <o:r id="V:Rule39" type="connector" idref="#_x0000_s61468"/>
        <o:r id="V:Rule40" type="connector" idref="#_x0000_s61447"/>
        <o:r id="V:Rule41" type="connector" idref="#_x0000_s61457"/>
        <o:r id="V:Rule42" type="connector" idref="#_x0000_s61444"/>
        <o:r id="V:Rule43" type="connector" idref="#_x0000_s61460"/>
        <o:r id="V:Rule44" type="connector" idref="#_x0000_s61455"/>
        <o:r id="V:Rule45" type="connector" idref="#_x0000_s61453"/>
        <o:r id="V:Rule46" type="connector" idref="#_x0000_s61456"/>
        <o:r id="V:Rule47" type="connector" idref="#_x0000_s61461"/>
        <o:r id="V:Rule48" type="connector" idref="#_x0000_s61451"/>
        <o:r id="V:Rule49" type="connector" idref="#_x0000_s61458"/>
        <o:r id="V:Rule50" type="connector" idref="#_x0000_s61450"/>
        <o:r id="V:Rule51" type="connector" idref="#_x0000_s61452"/>
        <o:r id="V:Rule52" type="connector" idref="#_x0000_s61470"/>
        <o:r id="V:Rule53" type="connector" idref="#_x0000_s61448"/>
        <o:r id="V:Rule54" type="connector" idref="#_x0000_s61469"/>
        <o:r id="V:Rule55" type="connector" idref="#_x0000_s61467"/>
        <o:r id="V:Rule56" type="connector" idref="#_x0000_s61454"/>
        <o:r id="V:Rule57" type="connector" idref="#_x0000_s61442"/>
        <o:r id="V:Rule58" type="connector" idref="#_x0000_s61446"/>
        <o:r id="V:Rule59" type="connector" idref="#_x0000_s61462"/>
        <o:r id="V:Rule60" type="connector" idref="#_x0000_s6146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2E22"/>
    <w:rsid w:val="00053517"/>
    <w:rsid w:val="00060250"/>
    <w:rsid w:val="00060CE9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97C4C"/>
    <w:rsid w:val="001B0EFB"/>
    <w:rsid w:val="001B7613"/>
    <w:rsid w:val="001D5C47"/>
    <w:rsid w:val="001E318F"/>
    <w:rsid w:val="00201078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303214"/>
    <w:rsid w:val="003312D4"/>
    <w:rsid w:val="003456C5"/>
    <w:rsid w:val="00354615"/>
    <w:rsid w:val="00367448"/>
    <w:rsid w:val="003935A0"/>
    <w:rsid w:val="003953F0"/>
    <w:rsid w:val="003A799D"/>
    <w:rsid w:val="003C08C3"/>
    <w:rsid w:val="003C62DE"/>
    <w:rsid w:val="003F7C5D"/>
    <w:rsid w:val="0041394F"/>
    <w:rsid w:val="00417D01"/>
    <w:rsid w:val="00425897"/>
    <w:rsid w:val="00432877"/>
    <w:rsid w:val="00433BB2"/>
    <w:rsid w:val="00444713"/>
    <w:rsid w:val="00457769"/>
    <w:rsid w:val="0046790E"/>
    <w:rsid w:val="00475CB4"/>
    <w:rsid w:val="004B2078"/>
    <w:rsid w:val="00505A55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5F4AE8"/>
    <w:rsid w:val="00607F01"/>
    <w:rsid w:val="00610CA4"/>
    <w:rsid w:val="00612D6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E5624"/>
    <w:rsid w:val="007259CF"/>
    <w:rsid w:val="0072623C"/>
    <w:rsid w:val="00730844"/>
    <w:rsid w:val="00737CE6"/>
    <w:rsid w:val="00766151"/>
    <w:rsid w:val="00775922"/>
    <w:rsid w:val="00781E8A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75F1"/>
    <w:rsid w:val="00987435"/>
    <w:rsid w:val="009A082A"/>
    <w:rsid w:val="009C0AFF"/>
    <w:rsid w:val="009D313C"/>
    <w:rsid w:val="009D37F0"/>
    <w:rsid w:val="009D3DCD"/>
    <w:rsid w:val="009E1B24"/>
    <w:rsid w:val="009E1CA3"/>
    <w:rsid w:val="009E4376"/>
    <w:rsid w:val="009E7D33"/>
    <w:rsid w:val="00A171EF"/>
    <w:rsid w:val="00A17C7B"/>
    <w:rsid w:val="00A246AD"/>
    <w:rsid w:val="00A422FA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D3010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4350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62989"/>
    <w:rsid w:val="00E84AD7"/>
    <w:rsid w:val="00E866E9"/>
    <w:rsid w:val="00E96875"/>
    <w:rsid w:val="00EC6A02"/>
    <w:rsid w:val="00ED4A4B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2D64"/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612D64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612D64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612D64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612D64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612D64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612D64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612D64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612D64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612D64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612D64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12D64"/>
  </w:style>
  <w:style w:type="paragraph" w:customStyle="1" w:styleId="puces">
    <w:name w:val="puces"/>
    <w:basedOn w:val="Normal"/>
    <w:rsid w:val="00612D64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2D64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2D64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612D6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612D64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612D64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612D64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612D64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612D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12D64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612D64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612D64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12D64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612D64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612D64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612D64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612D64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612D64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612D64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612D64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612D64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612D64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612D64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612D64"/>
    <w:rPr>
      <w:position w:val="-14"/>
    </w:rPr>
  </w:style>
  <w:style w:type="paragraph" w:styleId="Paragraphedeliste">
    <w:name w:val="List Paragraph"/>
    <w:basedOn w:val="Normal"/>
    <w:uiPriority w:val="34"/>
    <w:qFormat/>
    <w:rsid w:val="00612D64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612D64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612D64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612D64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612D64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612D64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612D64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612D64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612D64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612D6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612D64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612D64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612D64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612D64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612D64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612D64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612D64"/>
    <w:pPr>
      <w:numPr>
        <w:numId w:val="23"/>
      </w:numPr>
      <w:outlineLvl w:val="8"/>
    </w:pPr>
    <w:rPr>
      <w:smallCaps w:val="0"/>
    </w:rPr>
  </w:style>
  <w:style w:type="paragraph" w:customStyle="1" w:styleId="Encadrage">
    <w:name w:val="Encadrage"/>
    <w:basedOn w:val="Normal"/>
    <w:qFormat/>
    <w:rsid w:val="00612D6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4</cp:revision>
  <cp:lastPrinted>2014-02-19T08:58:00Z</cp:lastPrinted>
  <dcterms:created xsi:type="dcterms:W3CDTF">2014-02-19T08:36:00Z</dcterms:created>
  <dcterms:modified xsi:type="dcterms:W3CDTF">2014-02-19T09:01:00Z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