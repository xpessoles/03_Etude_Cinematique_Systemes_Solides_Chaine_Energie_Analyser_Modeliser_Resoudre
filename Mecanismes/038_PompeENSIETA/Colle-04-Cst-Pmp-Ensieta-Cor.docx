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C1" w:rsidRPr="006F6790" w:rsidRDefault="006F6790" w:rsidP="006F6790">
      <w:pPr>
        <w:pStyle w:val="Grand-Titre"/>
        <w:ind w:left="567" w:right="567"/>
        <w:rPr>
          <w:color w:val="FF0000"/>
        </w:rPr>
      </w:pPr>
      <w:r w:rsidRPr="006F6790">
        <w:rPr>
          <w:color w:val="FF0000"/>
        </w:rPr>
        <w:t xml:space="preserve">Correction - </w:t>
      </w:r>
      <w:r w:rsidR="009560FA" w:rsidRPr="006F6790">
        <w:rPr>
          <w:color w:val="FF0000"/>
        </w:rPr>
        <w:t>Interrogation Orale PTSI</w:t>
      </w:r>
      <w:r w:rsidR="001B200A">
        <w:rPr>
          <w:color w:val="FF0000"/>
        </w:rPr>
        <w:t xml:space="preserve"> - n°04</w:t>
      </w:r>
    </w:p>
    <w:p w:rsidR="001B665B" w:rsidRPr="001B665B" w:rsidRDefault="001B665B" w:rsidP="001B665B"/>
    <w:p w:rsidR="00C47AC1" w:rsidRPr="00C47AC1" w:rsidRDefault="00C47AC1" w:rsidP="00C47AC1"/>
    <w:p w:rsidR="00BF49E8" w:rsidRDefault="00CF7C84" w:rsidP="00CF7C84">
      <w:pPr>
        <w:pStyle w:val="FauxTitre"/>
        <w:ind w:left="1701" w:right="1701"/>
      </w:pPr>
      <w:r>
        <w:t>Schématisation -Pompe hydraulique manuelle</w:t>
      </w:r>
    </w:p>
    <w:p w:rsidR="001B665B" w:rsidRDefault="001B665B" w:rsidP="001B665B"/>
    <w:p w:rsidR="00CF7C84" w:rsidRDefault="00CF7C84" w:rsidP="00CF7C84"/>
    <w:p w:rsidR="00CF7C84" w:rsidRDefault="00CF7C84" w:rsidP="00CF7C84">
      <w:pPr>
        <w:pStyle w:val="Titre2"/>
      </w:pPr>
      <w:r>
        <w:t>Pièce coupée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73"/>
        <w:gridCol w:w="5173"/>
      </w:tblGrid>
      <w:tr w:rsidR="00CF7C84" w:rsidTr="00A12E0A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CF7C84" w:rsidRDefault="00CF7C84" w:rsidP="00A12E0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108960" cy="184404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12000"/>
                            <a:grayscl/>
                          </a:blip>
                          <a:srcRect l="30199" t="27444" r="8244" b="239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84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CF7C84" w:rsidRDefault="00CF7C84" w:rsidP="00A12E0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032760" cy="1783080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12000"/>
                            <a:grayscl/>
                          </a:blip>
                          <a:srcRect l="30199" t="32391" r="8244" b="193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C84" w:rsidRDefault="00CF7C84" w:rsidP="00CF7C84"/>
    <w:p w:rsidR="00CF7C84" w:rsidRDefault="00CF7C84" w:rsidP="00CF7C84">
      <w:pPr>
        <w:pStyle w:val="Titre2"/>
      </w:pPr>
      <w:r>
        <w:t>Représentation en trois vues</w:t>
      </w:r>
    </w:p>
    <w:p w:rsidR="00CF7C84" w:rsidRDefault="00CF7C84" w:rsidP="00CF7C84">
      <w:r>
        <w:rPr>
          <w:noProof/>
          <w:lang w:eastAsia="fr-FR"/>
        </w:rPr>
        <w:drawing>
          <wp:inline distT="0" distB="0" distL="0" distR="0">
            <wp:extent cx="6477000" cy="4318000"/>
            <wp:effectExtent l="19050" t="0" r="0" b="0"/>
            <wp:docPr id="3" name="Imag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84" w:rsidRDefault="00CF7C84" w:rsidP="00CF7C84">
      <w:pPr>
        <w:pStyle w:val="Titre2"/>
      </w:pPr>
      <w:r>
        <w:br w:type="page"/>
      </w:r>
      <w:r>
        <w:lastRenderedPageBreak/>
        <w:t>Vue de dessus en coupe brisée à plans parallèles</w:t>
      </w:r>
    </w:p>
    <w:p w:rsidR="00CF7C84" w:rsidRDefault="00CF7C84" w:rsidP="00CF7C84"/>
    <w:p w:rsidR="00CF7C84" w:rsidRDefault="00CF7C84" w:rsidP="00CF7C84"/>
    <w:p w:rsidR="00CF7C84" w:rsidRDefault="00CF7C84" w:rsidP="00CF7C8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1640" cy="3205480"/>
            <wp:effectExtent l="19050" t="0" r="0" b="0"/>
            <wp:docPr id="4" name="Imag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84" w:rsidRDefault="00CF7C84" w:rsidP="00CF7C84">
      <w:pPr>
        <w:jc w:val="center"/>
      </w:pPr>
    </w:p>
    <w:p w:rsidR="00CF7C84" w:rsidRDefault="00CF7C84" w:rsidP="00CF7C84">
      <w:pPr>
        <w:jc w:val="center"/>
      </w:pPr>
    </w:p>
    <w:p w:rsidR="00CF7C84" w:rsidRDefault="00CF7C84" w:rsidP="00CF7C84">
      <w:pPr>
        <w:pStyle w:val="Titre2"/>
      </w:pPr>
      <w:r>
        <w:t>Vue de gauche en coupe brisée à plans parallèles</w:t>
      </w:r>
    </w:p>
    <w:p w:rsidR="00CF7C84" w:rsidRDefault="00CF7C84" w:rsidP="00CF7C84"/>
    <w:p w:rsidR="00CF7C84" w:rsidRDefault="00CF7C84" w:rsidP="00CF7C84"/>
    <w:p w:rsidR="00CF7C84" w:rsidRDefault="00CF7C84" w:rsidP="00CF7C84">
      <w:r>
        <w:rPr>
          <w:noProof/>
          <w:lang w:eastAsia="fr-FR"/>
        </w:rPr>
        <w:drawing>
          <wp:inline distT="0" distB="0" distL="0" distR="0">
            <wp:extent cx="6461760" cy="2179320"/>
            <wp:effectExtent l="19050" t="0" r="0" b="0"/>
            <wp:docPr id="5" name="Imag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5B" w:rsidRDefault="001B665B" w:rsidP="001B665B"/>
    <w:sectPr w:rsidR="001B665B" w:rsidSect="00DE736B">
      <w:headerReference w:type="default" r:id="rId13"/>
      <w:footerReference w:type="default" r:id="rId14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220" w:rsidRPr="00DC02BB" w:rsidRDefault="009A322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9A3220" w:rsidRPr="00DC02BB" w:rsidRDefault="009A322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531E9F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884F8A" w:rsidRPr="00884F8A">
        <w:rPr>
          <w:rFonts w:eastAsiaTheme="minorHAnsi" w:cs="Calibri"/>
          <w:noProof/>
          <w:sz w:val="16"/>
          <w:szCs w:val="16"/>
        </w:rPr>
        <w:t>Colle-04-Cst-Pmp-Ensieta-Cor.docx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884F8A">
      <w:rPr>
        <w:rFonts w:eastAsiaTheme="minorHAnsi" w:cs="Calibri"/>
        <w:b/>
        <w:noProof/>
        <w:sz w:val="24"/>
        <w:szCs w:val="24"/>
      </w:rPr>
      <w:t>2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884F8A" w:rsidRPr="00884F8A">
        <w:rPr>
          <w:rFonts w:eastAsiaTheme="minorHAnsi" w:cs="Calibri"/>
          <w:b/>
          <w:noProof/>
          <w:sz w:val="24"/>
          <w:szCs w:val="24"/>
        </w:rPr>
        <w:t>2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220" w:rsidRPr="00DC02BB" w:rsidRDefault="009A322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9A3220" w:rsidRPr="00DC02BB" w:rsidRDefault="009A322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531E9F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2840EF" w:rsidRPr="002840EF">
      <w:rPr>
        <w:rFonts w:ascii="French Script MT" w:eastAsiaTheme="minorHAnsi" w:hAnsi="French Script MT" w:cs="Calibri"/>
        <w:sz w:val="32"/>
        <w:szCs w:val="32"/>
      </w:rPr>
      <w:t xml:space="preserve">Interrogation </w:t>
    </w:r>
    <w:r w:rsidR="00556F6F">
      <w:rPr>
        <w:rFonts w:ascii="French Script MT" w:eastAsiaTheme="minorHAnsi" w:hAnsi="French Script MT" w:cs="Calibri"/>
        <w:sz w:val="32"/>
        <w:szCs w:val="32"/>
      </w:rPr>
      <w:t>Orale</w:t>
    </w:r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704FAB"/>
    <w:multiLevelType w:val="hybridMultilevel"/>
    <w:tmpl w:val="295AD2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040C0003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5CE896FE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2106454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00E17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60F3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8A3A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E5A130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642C9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4A12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46A1D7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21E6FF9A"/>
    <w:lvl w:ilvl="0" w:tplc="8EBC274C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2FDEAA92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74B5D"/>
    <w:multiLevelType w:val="hybridMultilevel"/>
    <w:tmpl w:val="FACE33F4"/>
    <w:lvl w:ilvl="0" w:tplc="EA3C8F26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7519D"/>
    <w:multiLevelType w:val="hybridMultilevel"/>
    <w:tmpl w:val="9EE2F29E"/>
    <w:lvl w:ilvl="0" w:tplc="63F2CF4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955DC"/>
    <w:multiLevelType w:val="hybridMultilevel"/>
    <w:tmpl w:val="82FA4CEC"/>
    <w:lvl w:ilvl="0" w:tplc="63F2CF4C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47349"/>
    <w:multiLevelType w:val="hybridMultilevel"/>
    <w:tmpl w:val="03E4A920"/>
    <w:lvl w:ilvl="0" w:tplc="6BB4547A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D52BA"/>
    <w:multiLevelType w:val="hybridMultilevel"/>
    <w:tmpl w:val="E9D2E2D6"/>
    <w:lvl w:ilvl="0" w:tplc="6F744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1F3B7C"/>
    <w:multiLevelType w:val="hybridMultilevel"/>
    <w:tmpl w:val="8CB6B912"/>
    <w:lvl w:ilvl="0" w:tplc="E9F88F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B355F"/>
    <w:multiLevelType w:val="hybridMultilevel"/>
    <w:tmpl w:val="7C704B9E"/>
    <w:lvl w:ilvl="0" w:tplc="040C0001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301A9C60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A7450"/>
    <w:multiLevelType w:val="hybridMultilevel"/>
    <w:tmpl w:val="D59C46F2"/>
    <w:lvl w:ilvl="0" w:tplc="CEA6353A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E7A22"/>
    <w:multiLevelType w:val="hybridMultilevel"/>
    <w:tmpl w:val="D2EEAF78"/>
    <w:lvl w:ilvl="0" w:tplc="301A9C6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D76CD"/>
    <w:multiLevelType w:val="hybridMultilevel"/>
    <w:tmpl w:val="F3C449D4"/>
    <w:lvl w:ilvl="0" w:tplc="CEA63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145109"/>
    <w:multiLevelType w:val="hybridMultilevel"/>
    <w:tmpl w:val="09E4B53A"/>
    <w:lvl w:ilvl="0" w:tplc="3C6C5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D1585B"/>
    <w:multiLevelType w:val="hybridMultilevel"/>
    <w:tmpl w:val="CAD6061C"/>
    <w:lvl w:ilvl="0" w:tplc="B1D233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040C0001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D5696"/>
    <w:multiLevelType w:val="hybridMultilevel"/>
    <w:tmpl w:val="EF46F0DE"/>
    <w:lvl w:ilvl="0" w:tplc="375644AC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4672D"/>
    <w:multiLevelType w:val="hybridMultilevel"/>
    <w:tmpl w:val="B9D22EB2"/>
    <w:lvl w:ilvl="0" w:tplc="CE7E2F1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5"/>
  </w:num>
  <w:num w:numId="6">
    <w:abstractNumId w:val="16"/>
  </w:num>
  <w:num w:numId="7">
    <w:abstractNumId w:val="20"/>
  </w:num>
  <w:num w:numId="8">
    <w:abstractNumId w:val="9"/>
  </w:num>
  <w:num w:numId="9">
    <w:abstractNumId w:val="1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7"/>
  </w:num>
  <w:num w:numId="13">
    <w:abstractNumId w:val="10"/>
  </w:num>
  <w:num w:numId="14">
    <w:abstractNumId w:val="19"/>
  </w:num>
  <w:num w:numId="15">
    <w:abstractNumId w:val="21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2"/>
  </w:num>
  <w:num w:numId="20">
    <w:abstractNumId w:val="7"/>
  </w:num>
  <w:num w:numId="21">
    <w:abstractNumId w:val="6"/>
  </w:num>
  <w:num w:numId="22">
    <w:abstractNumId w:val="4"/>
  </w:num>
  <w:num w:numId="23">
    <w:abstractNumId w:val="11"/>
  </w:num>
  <w:num w:numId="24">
    <w:abstractNumId w:val="12"/>
  </w:num>
  <w:num w:numId="25">
    <w:abstractNumId w:val="1"/>
  </w:num>
  <w:num w:numId="26">
    <w:abstractNumId w:val="22"/>
  </w:num>
  <w:num w:numId="27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4754"/>
    <o:shapelayout v:ext="edit">
      <o:idmap v:ext="edit" data="60"/>
      <o:rules v:ext="edit">
        <o:r id="V:Rule31" type="connector" idref="#_x0000_s61457"/>
        <o:r id="V:Rule32" type="connector" idref="#_x0000_s61458"/>
        <o:r id="V:Rule33" type="connector" idref="#_x0000_s61445"/>
        <o:r id="V:Rule34" type="connector" idref="#_x0000_s61451"/>
        <o:r id="V:Rule35" type="connector" idref="#_x0000_s61460"/>
        <o:r id="V:Rule36" type="connector" idref="#_x0000_s61456"/>
        <o:r id="V:Rule37" type="connector" idref="#_x0000_s61452"/>
        <o:r id="V:Rule38" type="connector" idref="#_x0000_s61459"/>
        <o:r id="V:Rule39" type="connector" idref="#_x0000_s61470"/>
        <o:r id="V:Rule40" type="connector" idref="#_x0000_s61461"/>
        <o:r id="V:Rule41" type="connector" idref="#_x0000_s61450"/>
        <o:r id="V:Rule42" type="connector" idref="#_x0000_s61468"/>
        <o:r id="V:Rule43" type="connector" idref="#_x0000_s61454"/>
        <o:r id="V:Rule44" type="connector" idref="#_x0000_s61471"/>
        <o:r id="V:Rule45" type="connector" idref="#_x0000_s61469"/>
        <o:r id="V:Rule46" type="connector" idref="#_x0000_s61466"/>
        <o:r id="V:Rule47" type="connector" idref="#_x0000_s61448"/>
        <o:r id="V:Rule48" type="connector" idref="#_x0000_s61446"/>
        <o:r id="V:Rule49" type="connector" idref="#_x0000_s61462"/>
        <o:r id="V:Rule50" type="connector" idref="#_x0000_s61444"/>
        <o:r id="V:Rule51" type="connector" idref="#_x0000_s61465"/>
        <o:r id="V:Rule52" type="connector" idref="#_x0000_s61463"/>
        <o:r id="V:Rule53" type="connector" idref="#_x0000_s61467"/>
        <o:r id="V:Rule54" type="connector" idref="#_x0000_s61453"/>
        <o:r id="V:Rule55" type="connector" idref="#_x0000_s61464"/>
        <o:r id="V:Rule56" type="connector" idref="#_x0000_s61442"/>
        <o:r id="V:Rule57" type="connector" idref="#_x0000_s61447"/>
        <o:r id="V:Rule58" type="connector" idref="#_x0000_s61455"/>
        <o:r id="V:Rule59" type="connector" idref="#_x0000_s61449"/>
        <o:r id="V:Rule60" type="connector" idref="#_x0000_s6147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11E2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B0EFB"/>
    <w:rsid w:val="001B200A"/>
    <w:rsid w:val="001B665B"/>
    <w:rsid w:val="001B7613"/>
    <w:rsid w:val="001D5C47"/>
    <w:rsid w:val="001E318F"/>
    <w:rsid w:val="00201078"/>
    <w:rsid w:val="00245203"/>
    <w:rsid w:val="00275FC9"/>
    <w:rsid w:val="00280481"/>
    <w:rsid w:val="00283495"/>
    <w:rsid w:val="002840EF"/>
    <w:rsid w:val="002A2D89"/>
    <w:rsid w:val="002A737A"/>
    <w:rsid w:val="002B4476"/>
    <w:rsid w:val="002B4F49"/>
    <w:rsid w:val="002C12F0"/>
    <w:rsid w:val="002E3294"/>
    <w:rsid w:val="002E381E"/>
    <w:rsid w:val="002E55C8"/>
    <w:rsid w:val="002F1565"/>
    <w:rsid w:val="00303214"/>
    <w:rsid w:val="003312D4"/>
    <w:rsid w:val="003456C5"/>
    <w:rsid w:val="00354615"/>
    <w:rsid w:val="00367448"/>
    <w:rsid w:val="003935A0"/>
    <w:rsid w:val="003953F0"/>
    <w:rsid w:val="003C08C3"/>
    <w:rsid w:val="003C62DE"/>
    <w:rsid w:val="003E7A77"/>
    <w:rsid w:val="003F7C5D"/>
    <w:rsid w:val="00404165"/>
    <w:rsid w:val="0041394F"/>
    <w:rsid w:val="00417D01"/>
    <w:rsid w:val="00425897"/>
    <w:rsid w:val="00432877"/>
    <w:rsid w:val="00444713"/>
    <w:rsid w:val="00457769"/>
    <w:rsid w:val="0046790E"/>
    <w:rsid w:val="00475CB4"/>
    <w:rsid w:val="00487DDF"/>
    <w:rsid w:val="004B2078"/>
    <w:rsid w:val="00526EFA"/>
    <w:rsid w:val="00531E9F"/>
    <w:rsid w:val="00543CCC"/>
    <w:rsid w:val="005531BA"/>
    <w:rsid w:val="00556B47"/>
    <w:rsid w:val="00556F6F"/>
    <w:rsid w:val="00566A40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5143F"/>
    <w:rsid w:val="00660A4F"/>
    <w:rsid w:val="0066773B"/>
    <w:rsid w:val="00670F66"/>
    <w:rsid w:val="00684AF1"/>
    <w:rsid w:val="0068574E"/>
    <w:rsid w:val="00692DC7"/>
    <w:rsid w:val="006937C8"/>
    <w:rsid w:val="006A3E2A"/>
    <w:rsid w:val="006B4AEF"/>
    <w:rsid w:val="006E5624"/>
    <w:rsid w:val="006F6790"/>
    <w:rsid w:val="007259CF"/>
    <w:rsid w:val="0072623C"/>
    <w:rsid w:val="00730844"/>
    <w:rsid w:val="00737CE6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4F8A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36794"/>
    <w:rsid w:val="00942823"/>
    <w:rsid w:val="00943876"/>
    <w:rsid w:val="00943AEA"/>
    <w:rsid w:val="009560FA"/>
    <w:rsid w:val="009626AE"/>
    <w:rsid w:val="00976FA7"/>
    <w:rsid w:val="009775F1"/>
    <w:rsid w:val="00987435"/>
    <w:rsid w:val="009A082A"/>
    <w:rsid w:val="009A3220"/>
    <w:rsid w:val="009C0AFF"/>
    <w:rsid w:val="009D313C"/>
    <w:rsid w:val="009D37F0"/>
    <w:rsid w:val="009D3DCD"/>
    <w:rsid w:val="009E1B24"/>
    <w:rsid w:val="009E1CA3"/>
    <w:rsid w:val="009E4376"/>
    <w:rsid w:val="009E7D33"/>
    <w:rsid w:val="00A171EF"/>
    <w:rsid w:val="00A17C7B"/>
    <w:rsid w:val="00A246AD"/>
    <w:rsid w:val="00A422FA"/>
    <w:rsid w:val="00A42ED4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07273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D3696"/>
    <w:rsid w:val="00BD5E3D"/>
    <w:rsid w:val="00BE3E3C"/>
    <w:rsid w:val="00BE423F"/>
    <w:rsid w:val="00BF0E73"/>
    <w:rsid w:val="00BF49E8"/>
    <w:rsid w:val="00C022EC"/>
    <w:rsid w:val="00C10222"/>
    <w:rsid w:val="00C10725"/>
    <w:rsid w:val="00C1095D"/>
    <w:rsid w:val="00C23D8D"/>
    <w:rsid w:val="00C31456"/>
    <w:rsid w:val="00C32EBC"/>
    <w:rsid w:val="00C32EE0"/>
    <w:rsid w:val="00C43C11"/>
    <w:rsid w:val="00C455D5"/>
    <w:rsid w:val="00C47AC1"/>
    <w:rsid w:val="00C47B4D"/>
    <w:rsid w:val="00C5751A"/>
    <w:rsid w:val="00C575C3"/>
    <w:rsid w:val="00C669CB"/>
    <w:rsid w:val="00C70209"/>
    <w:rsid w:val="00CA4350"/>
    <w:rsid w:val="00CD5202"/>
    <w:rsid w:val="00CF7C84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76F1F"/>
    <w:rsid w:val="00E84AD7"/>
    <w:rsid w:val="00E866E9"/>
    <w:rsid w:val="00EC6A02"/>
    <w:rsid w:val="00ED5CFD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200A"/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1B200A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1B200A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1B200A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1B200A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1B200A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1B200A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1B200A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1B200A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1B200A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1B200A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B200A"/>
  </w:style>
  <w:style w:type="paragraph" w:customStyle="1" w:styleId="puces">
    <w:name w:val="puces"/>
    <w:basedOn w:val="Normal"/>
    <w:rsid w:val="001B200A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1B200A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1B200A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1B200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1B200A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1B200A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1B200A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1B200A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1B20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B200A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1B200A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1B200A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B200A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1B200A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1B200A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1B200A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1B200A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1B200A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1B200A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1B200A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1B200A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1B200A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1B200A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1B200A"/>
    <w:rPr>
      <w:position w:val="-14"/>
    </w:rPr>
  </w:style>
  <w:style w:type="paragraph" w:styleId="Paragraphedeliste">
    <w:name w:val="List Paragraph"/>
    <w:basedOn w:val="Normal"/>
    <w:uiPriority w:val="34"/>
    <w:qFormat/>
    <w:rsid w:val="001B200A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1B200A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1B200A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1B200A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1B200A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1B200A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1B200A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1B200A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1B200A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1B200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1B200A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1B200A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1B200A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1B200A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1B200A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1B200A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1B200A"/>
    <w:pPr>
      <w:numPr>
        <w:numId w:val="27"/>
      </w:numPr>
      <w:outlineLvl w:val="8"/>
    </w:pPr>
    <w:rPr>
      <w:small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4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6</cp:revision>
  <cp:lastPrinted>2013-11-17T17:29:00Z</cp:lastPrinted>
  <dcterms:created xsi:type="dcterms:W3CDTF">2013-11-17T17:26:00Z</dcterms:created>
  <dcterms:modified xsi:type="dcterms:W3CDTF">2013-11-17T17:29:00Z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